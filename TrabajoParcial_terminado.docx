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03" w:rsidRDefault="002C52AD">
      <w:r>
        <w:rPr>
          <w:rFonts w:asciiTheme="majorHAnsi" w:hAnsiTheme="majorHAnsi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-914400</wp:posOffset>
                </wp:positionV>
                <wp:extent cx="7743825" cy="11354435"/>
                <wp:effectExtent l="0" t="0" r="9525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11354435"/>
                          <a:chOff x="0" y="0"/>
                          <a:chExt cx="7743825" cy="11354435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0" y="0"/>
                            <a:ext cx="7743825" cy="4944110"/>
                            <a:chOff x="0" y="0"/>
                            <a:chExt cx="7743825" cy="494411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n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86225" cy="49441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Imagen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57600" y="0"/>
                              <a:ext cx="4086225" cy="49441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2" name="Grupo 22"/>
                        <wpg:cNvGrpSpPr/>
                        <wpg:grpSpPr>
                          <a:xfrm>
                            <a:off x="0" y="6410325"/>
                            <a:ext cx="7743825" cy="4944110"/>
                            <a:chOff x="0" y="0"/>
                            <a:chExt cx="7743825" cy="4944110"/>
                          </a:xfrm>
                        </wpg:grpSpPr>
                        <pic:pic xmlns:pic="http://schemas.openxmlformats.org/drawingml/2006/picture">
                          <pic:nvPicPr>
                            <pic:cNvPr id="23" name="Imagen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86225" cy="49441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Imagen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57600" y="0"/>
                              <a:ext cx="4086225" cy="49441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5" name="Grupo 25"/>
                        <wpg:cNvGrpSpPr/>
                        <wpg:grpSpPr>
                          <a:xfrm>
                            <a:off x="0" y="3209925"/>
                            <a:ext cx="7743825" cy="4944110"/>
                            <a:chOff x="0" y="0"/>
                            <a:chExt cx="7743825" cy="4944110"/>
                          </a:xfrm>
                        </wpg:grpSpPr>
                        <pic:pic xmlns:pic="http://schemas.openxmlformats.org/drawingml/2006/picture">
                          <pic:nvPicPr>
                            <pic:cNvPr id="26" name="Imagen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86225" cy="49441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7" name="Imagen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57600" y="0"/>
                              <a:ext cx="4086225" cy="49441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709BBD" id="Grupo 28" o:spid="_x0000_s1026" style="position:absolute;margin-left:-52.5pt;margin-top:-1in;width:609.75pt;height:894.05pt;z-index:-251561984" coordsize="77438,11354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">
                <v:group id="Grupo 21" o:spid="_x0000_s1027" style="position:absolute;width:77438;height:49441" coordsize="77438,49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" o:spid="_x0000_s1028" type="#_x0000_t75" style="position:absolute;width:40862;height:49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5ir/DAAAA2gAAAA8AAABkcnMvZG93bnJldi54bWxEj0FLw0AUhO+C/2F5BW/NpqVUjd0WKQp6&#10;0RpL8fjIviah2bch+0zSf98VCh6HmfmGWW1G16ieulB7NjBLUlDEhbc1lwb236/TB1BBkC02nsnA&#10;mQJs1rc3K8ysH/iL+lxKFSEcMjRQibSZ1qGoyGFIfEscvaPvHEqUXalth0OEu0bP03SpHdYcFyps&#10;aVtRccp/nYHPMDTn/n3x2Mv9T/6xQ8lfDmLM3WR8fgIlNMp/+Np+swYW8Hcl3gC9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vmKv8MAAADaAAAADwAAAAAAAAAAAAAAAACf&#10;AgAAZHJzL2Rvd25yZXYueG1sUEsFBgAAAAAEAAQA9wAAAI8DAAAAAA==&#10;">
                    <v:imagedata r:id="rId12" o:title=""/>
                    <v:path arrowok="t"/>
                  </v:shape>
                  <v:shape id="Imagen 20" o:spid="_x0000_s1029" type="#_x0000_t75" style="position:absolute;left:36576;width:40862;height:49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ivV7BAAAA2wAAAA8AAABkcnMvZG93bnJldi54bWxET01rwkAQvQv+h2UEb7qpiLbRVURaqJfa&#10;pqX0OGTHJDQ7G7LTJP777kHw+Hjf2/3gatVRGyrPBh7mCSji3NuKCwNfny+zR1BBkC3WnsnAlQLs&#10;d+PRFlPre/6gLpNCxRAOKRooRZpU65CX5DDMfUMcuYtvHUqEbaFti30Md7VeJMlKO6w4NpTY0LGk&#10;/Df7cwbOoa+v3Wn51Mn6J3t7R8mev8WY6WQ4bEAJDXIX39yv1sAiro9f4g/Qu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ivV7BAAAA2wAAAA8AAAAAAAAAAAAAAAAAnwIA&#10;AGRycy9kb3ducmV2LnhtbFBLBQYAAAAABAAEAPcAAACNAwAAAAA=&#10;">
                    <v:imagedata r:id="rId12" o:title=""/>
                    <v:path arrowok="t"/>
                  </v:shape>
                </v:group>
                <v:group id="Grupo 22" o:spid="_x0000_s1030" style="position:absolute;top:64103;width:77438;height:49441" coordsize="77438,49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Imagen 23" o:spid="_x0000_s1031" type="#_x0000_t75" style="position:absolute;width:40862;height:49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wIynEAAAA2wAAAA8AAABkcnMvZG93bnJldi54bWxEj0FLw0AUhO9C/8PyCt7sprXYNnZbRBTs&#10;pdq0iMdH9pmEZt+G7DNJ/31XEDwOM/MNs94OrlYdtaHybGA6SUAR595WXBg4HV/vlqCCIFusPZOB&#10;CwXYbkY3a0yt7/lAXSaFihAOKRooRZpU65CX5DBMfEMcvW/fOpQo20LbFvsId7WeJcmDdlhxXCix&#10;oeeS8nP24wy8h76+dLv5qpPFV7b/QMlePsWY2/Hw9AhKaJD/8F/7zRqY3cPvl/gD9OY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wIynEAAAA2wAAAA8AAAAAAAAAAAAAAAAA&#10;nwIAAGRycy9kb3ducmV2LnhtbFBLBQYAAAAABAAEAPcAAACQAwAAAAA=&#10;">
                    <v:imagedata r:id="rId12" o:title=""/>
                    <v:path arrowok="t"/>
                  </v:shape>
                  <v:shape id="Imagen 24" o:spid="_x0000_s1032" type="#_x0000_t75" style="position:absolute;left:36576;width:40862;height:49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Zu13EAAAA2wAAAA8AAABkcnMvZG93bnJldi54bWxEj19rwkAQxN8L/Q7HFvqmF0VajZ5SikL7&#10;0j9RxMcltybB3F7IbZP47XsFoY/DzPyGWW0GV6uO2lB5NjAZJ6CIc28rLgwc9rvRHFQQZIu1ZzJw&#10;pQCb9f3dClPre/6mLpNCRQiHFA2UIk2qdchLchjGviGO3tm3DiXKttC2xT7CXa2nSfKkHVYcF0ps&#10;6LWk/JL9OAOfoa+v3fts0cnzKfv4Qsm2RzHm8WF4WYISGuQ/fGu/WQPTGfx9iT9Ar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8Zu13EAAAA2wAAAA8AAAAAAAAAAAAAAAAA&#10;nwIAAGRycy9kb3ducmV2LnhtbFBLBQYAAAAABAAEAPcAAACQAwAAAAA=&#10;">
                    <v:imagedata r:id="rId12" o:title=""/>
                    <v:path arrowok="t"/>
                  </v:shape>
                </v:group>
                <v:group id="Grupo 25" o:spid="_x0000_s1033" style="position:absolute;top:32099;width:77438;height:49441" coordsize="77438,49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Imagen 26" o:spid="_x0000_s1034" type="#_x0000_t75" style="position:absolute;width:40862;height:49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HgLHEAAAA2wAAAA8AAABkcnMvZG93bnJldi54bWxEj19Lw0AQxN8Fv8Oxgm/tpUX6J+21iCjo&#10;i9W0lD4uuW0SmtsLuTVJv70nFHwcZuY3zHo7uFp11IbKs4HJOAFFnHtbcWHgsH8bLUAFQbZYeyYD&#10;Vwqw3dzfrTG1vudv6jIpVIRwSNFAKdKkWoe8JIdh7Bvi6J1961CibAttW+wj3NV6miQz7bDiuFBi&#10;Qy8l5ZfsxxnYhb6+dh9Py07mp+zzCyV7PYoxjw/D8wqU0CD/4Vv73RqYzuDvS/wBevM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HgLHEAAAA2wAAAA8AAAAAAAAAAAAAAAAA&#10;nwIAAGRycy9kb3ducmV2LnhtbFBLBQYAAAAABAAEAPcAAACQAwAAAAA=&#10;">
                    <v:imagedata r:id="rId12" o:title=""/>
                    <v:path arrowok="t"/>
                  </v:shape>
                  <v:shape id="Imagen 27" o:spid="_x0000_s1035" type="#_x0000_t75" style="position:absolute;left:36576;width:40862;height:49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LJSrEAAAA2wAAAA8AAABkcnMvZG93bnJldi54bWxEj0FrwkAUhO+F/oflFXqrG6VUja5SSgvt&#10;Rdso4vGRfSbB7NuQfU3iv3eFQo/DzHzDLNeDq1VHbag8GxiPElDEubcVFwb2u4+nGaggyBZrz2Tg&#10;QgHWq/u7JabW9/xDXSaFihAOKRooRZpU65CX5DCMfEMcvZNvHUqUbaFti32Eu1pPkuRFO6w4LpTY&#10;0FtJ+Tn7dQa2oa8v3dfzvJPpMdt8o2TvBzHm8WF4XYASGuQ//Nf+tAYmU7h9iT9Ar6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/LJSrEAAAA2wAAAA8AAAAAAAAAAAAAAAAA&#10;nwIAAGRycy9kb3ducmV2LnhtbFBLBQYAAAAABAAEAPcAAACQAwAAAAA=&#10;">
                    <v:imagedata r:id="rId12" o:title=""/>
                    <v:path arrowok="t"/>
                  </v:shape>
                </v:group>
              </v:group>
            </w:pict>
          </mc:Fallback>
        </mc:AlternateContent>
      </w:r>
      <w:r w:rsidR="00F73F88">
        <w:rPr>
          <w:rFonts w:asciiTheme="majorHAnsi" w:hAnsiTheme="majorHAnsi" w:cs="Times New Roman"/>
          <w:noProof/>
          <w:sz w:val="28"/>
          <w:szCs w:val="32"/>
        </w:rPr>
        <w:drawing>
          <wp:anchor distT="0" distB="0" distL="114300" distR="114300" simplePos="0" relativeHeight="251745280" behindDoc="0" locked="0" layoutInCell="1" allowOverlap="1" wp14:anchorId="76CF95E3" wp14:editId="14B61FE7">
            <wp:simplePos x="0" y="0"/>
            <wp:positionH relativeFrom="margin">
              <wp:align>center</wp:align>
            </wp:positionH>
            <wp:positionV relativeFrom="paragraph">
              <wp:posOffset>-913765</wp:posOffset>
            </wp:positionV>
            <wp:extent cx="1175281" cy="1200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luntariadoUPC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281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A03" w:rsidRPr="005E7E00" w:rsidRDefault="00097A03" w:rsidP="00097A03">
      <w:pPr>
        <w:jc w:val="center"/>
        <w:rPr>
          <w:rFonts w:asciiTheme="majorHAnsi" w:hAnsiTheme="majorHAnsi" w:cs="Times New Roman"/>
          <w:b/>
          <w:sz w:val="32"/>
          <w:szCs w:val="32"/>
          <w:lang w:val="es-ES"/>
        </w:rPr>
      </w:pPr>
      <w:r w:rsidRPr="005E7E00">
        <w:rPr>
          <w:rFonts w:asciiTheme="majorHAnsi" w:hAnsiTheme="majorHAnsi" w:cs="Times New Roman"/>
          <w:b/>
          <w:sz w:val="32"/>
          <w:szCs w:val="32"/>
          <w:lang w:val="es-ES"/>
        </w:rPr>
        <w:t>Universidad Peruana de Ciencia Aplicadas</w:t>
      </w:r>
    </w:p>
    <w:p w:rsidR="00097A03" w:rsidRPr="005E7E00" w:rsidRDefault="00097A03" w:rsidP="00097A03">
      <w:pPr>
        <w:jc w:val="center"/>
        <w:rPr>
          <w:rFonts w:asciiTheme="majorHAnsi" w:hAnsiTheme="majorHAnsi" w:cs="Times New Roman"/>
          <w:b/>
          <w:sz w:val="32"/>
          <w:szCs w:val="32"/>
          <w:lang w:val="es-ES"/>
        </w:rPr>
      </w:pPr>
      <w:r w:rsidRPr="005E7E00">
        <w:rPr>
          <w:rFonts w:asciiTheme="majorHAnsi" w:hAnsiTheme="majorHAnsi" w:cs="Times New Roman"/>
          <w:b/>
          <w:sz w:val="32"/>
          <w:szCs w:val="32"/>
          <w:lang w:val="es-ES"/>
        </w:rPr>
        <w:t>Facultad de Ingeniería</w:t>
      </w:r>
    </w:p>
    <w:p w:rsidR="00097A03" w:rsidRDefault="00472179" w:rsidP="00097A03">
      <w:pPr>
        <w:jc w:val="center"/>
        <w:rPr>
          <w:rFonts w:asciiTheme="majorHAnsi" w:hAnsiTheme="majorHAnsi" w:cs="Times New Roman"/>
          <w:b/>
          <w:sz w:val="32"/>
          <w:szCs w:val="32"/>
          <w:lang w:val="es-ES"/>
        </w:rPr>
      </w:pPr>
      <w:r>
        <w:rPr>
          <w:rFonts w:asciiTheme="majorHAnsi" w:hAnsiTheme="majorHAnsi" w:cs="Times New Roman"/>
          <w:b/>
          <w:sz w:val="32"/>
          <w:szCs w:val="32"/>
          <w:lang w:val="es-ES"/>
        </w:rPr>
        <w:t xml:space="preserve">Escuela </w:t>
      </w:r>
      <w:r w:rsidR="00097A03" w:rsidRPr="005E7E00">
        <w:rPr>
          <w:rFonts w:asciiTheme="majorHAnsi" w:hAnsiTheme="majorHAnsi" w:cs="Times New Roman"/>
          <w:b/>
          <w:sz w:val="32"/>
          <w:szCs w:val="32"/>
          <w:lang w:val="es-ES"/>
        </w:rPr>
        <w:t xml:space="preserve">de </w:t>
      </w:r>
      <w:r>
        <w:rPr>
          <w:rFonts w:asciiTheme="majorHAnsi" w:hAnsiTheme="majorHAnsi" w:cs="Times New Roman"/>
          <w:b/>
          <w:sz w:val="32"/>
          <w:szCs w:val="32"/>
          <w:lang w:val="es-ES"/>
        </w:rPr>
        <w:t xml:space="preserve">Ingeniería de </w:t>
      </w:r>
      <w:r w:rsidR="00097A03" w:rsidRPr="005E7E00">
        <w:rPr>
          <w:rFonts w:asciiTheme="majorHAnsi" w:hAnsiTheme="majorHAnsi" w:cs="Times New Roman"/>
          <w:b/>
          <w:sz w:val="32"/>
          <w:szCs w:val="32"/>
          <w:lang w:val="es-ES"/>
        </w:rPr>
        <w:t>Sistemas</w:t>
      </w:r>
      <w:r>
        <w:rPr>
          <w:rFonts w:asciiTheme="majorHAnsi" w:hAnsiTheme="majorHAnsi" w:cs="Times New Roman"/>
          <w:b/>
          <w:sz w:val="32"/>
          <w:szCs w:val="32"/>
          <w:lang w:val="es-ES"/>
        </w:rPr>
        <w:t xml:space="preserve"> y </w:t>
      </w:r>
      <w:r w:rsidR="00097A03" w:rsidRPr="005E7E00">
        <w:rPr>
          <w:rFonts w:asciiTheme="majorHAnsi" w:hAnsiTheme="majorHAnsi" w:cs="Times New Roman"/>
          <w:b/>
          <w:sz w:val="32"/>
          <w:szCs w:val="32"/>
          <w:lang w:val="es-ES"/>
        </w:rPr>
        <w:t>Computación</w:t>
      </w:r>
    </w:p>
    <w:p w:rsidR="00472179" w:rsidRPr="00472179" w:rsidRDefault="00472179" w:rsidP="00097A03">
      <w:pPr>
        <w:jc w:val="center"/>
        <w:rPr>
          <w:rFonts w:asciiTheme="majorHAnsi" w:hAnsiTheme="majorHAnsi" w:cs="Times New Roman"/>
          <w:sz w:val="32"/>
          <w:szCs w:val="32"/>
          <w:lang w:val="es-ES"/>
        </w:rPr>
      </w:pPr>
      <w:r w:rsidRPr="00472179">
        <w:rPr>
          <w:rFonts w:asciiTheme="majorHAnsi" w:hAnsiTheme="majorHAnsi" w:cs="Times New Roman"/>
          <w:sz w:val="32"/>
          <w:szCs w:val="32"/>
          <w:lang w:val="es-ES"/>
        </w:rPr>
        <w:t>Carrera de Ingeniería de Sistemas de Información</w:t>
      </w:r>
    </w:p>
    <w:p w:rsidR="00097A03" w:rsidRDefault="00097A03" w:rsidP="00097A03">
      <w:pPr>
        <w:rPr>
          <w:rFonts w:asciiTheme="majorHAnsi" w:hAnsiTheme="majorHAnsi" w:cs="Times New Roman"/>
          <w:sz w:val="32"/>
          <w:szCs w:val="32"/>
          <w:lang w:val="es-ES"/>
        </w:rPr>
      </w:pPr>
    </w:p>
    <w:p w:rsidR="00D66D05" w:rsidRDefault="00D66D05" w:rsidP="00472179">
      <w:pPr>
        <w:jc w:val="center"/>
        <w:rPr>
          <w:rFonts w:asciiTheme="majorHAnsi" w:hAnsiTheme="majorHAnsi" w:cs="Times New Roman"/>
          <w:sz w:val="32"/>
          <w:szCs w:val="32"/>
          <w:lang w:val="es-ES"/>
        </w:rPr>
      </w:pPr>
    </w:p>
    <w:p w:rsidR="00D66D05" w:rsidRDefault="00D66D05" w:rsidP="00472179">
      <w:pPr>
        <w:jc w:val="center"/>
        <w:rPr>
          <w:rFonts w:asciiTheme="majorHAnsi" w:hAnsiTheme="majorHAnsi" w:cs="Times New Roman"/>
          <w:sz w:val="32"/>
          <w:szCs w:val="32"/>
          <w:lang w:val="es-ES"/>
        </w:rPr>
      </w:pPr>
      <w:r>
        <w:rPr>
          <w:rFonts w:asciiTheme="majorHAnsi" w:hAnsiTheme="majorHAnsi" w:cs="Times New Roman"/>
          <w:sz w:val="32"/>
          <w:szCs w:val="32"/>
          <w:lang w:val="es-ES"/>
        </w:rPr>
        <w:t>Programación en Web</w:t>
      </w:r>
    </w:p>
    <w:p w:rsidR="00472179" w:rsidRDefault="00472179" w:rsidP="00D66D05">
      <w:pPr>
        <w:jc w:val="center"/>
        <w:rPr>
          <w:rFonts w:asciiTheme="majorHAnsi" w:hAnsiTheme="majorHAnsi" w:cs="Times New Roman"/>
          <w:sz w:val="32"/>
          <w:szCs w:val="32"/>
          <w:lang w:val="es-ES"/>
        </w:rPr>
      </w:pPr>
      <w:r>
        <w:rPr>
          <w:rFonts w:asciiTheme="majorHAnsi" w:hAnsiTheme="majorHAnsi" w:cs="Times New Roman"/>
          <w:sz w:val="32"/>
          <w:szCs w:val="32"/>
          <w:lang w:val="es-ES"/>
        </w:rPr>
        <w:t xml:space="preserve"> </w:t>
      </w:r>
    </w:p>
    <w:p w:rsidR="00D66D05" w:rsidRDefault="00483044" w:rsidP="00D66D05">
      <w:pPr>
        <w:jc w:val="center"/>
        <w:rPr>
          <w:rFonts w:asciiTheme="majorHAnsi" w:hAnsiTheme="majorHAnsi" w:cs="Times New Roman"/>
          <w:sz w:val="32"/>
          <w:szCs w:val="32"/>
          <w:lang w:val="es-ES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59616" behindDoc="0" locked="0" layoutInCell="1" allowOverlap="1" wp14:anchorId="277AE775" wp14:editId="310E3F68">
            <wp:simplePos x="0" y="0"/>
            <wp:positionH relativeFrom="margin">
              <wp:posOffset>4741545</wp:posOffset>
            </wp:positionH>
            <wp:positionV relativeFrom="paragraph">
              <wp:posOffset>285115</wp:posOffset>
            </wp:positionV>
            <wp:extent cx="352425" cy="6096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ipe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25" t="47140" r="22267" b="36385"/>
                    <a:stretch/>
                  </pic:blipFill>
                  <pic:spPr bwMode="auto">
                    <a:xfrm>
                      <a:off x="0" y="0"/>
                      <a:ext cx="3524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D05" w:rsidRPr="00D66D05">
        <w:rPr>
          <w:rFonts w:asciiTheme="majorHAnsi" w:hAnsiTheme="majorHAnsi" w:cs="Times New Roman"/>
          <w:b/>
          <w:sz w:val="32"/>
          <w:szCs w:val="32"/>
          <w:lang w:val="es-ES"/>
        </w:rPr>
        <w:t>Integrantes:</w:t>
      </w:r>
    </w:p>
    <w:p w:rsidR="00D66D05" w:rsidRDefault="00D66D05" w:rsidP="00D66D05">
      <w:pPr>
        <w:jc w:val="center"/>
        <w:rPr>
          <w:rFonts w:asciiTheme="majorHAnsi" w:hAnsiTheme="majorHAnsi" w:cs="Times New Roman"/>
          <w:sz w:val="32"/>
          <w:szCs w:val="32"/>
          <w:lang w:val="es-ES"/>
        </w:rPr>
      </w:pPr>
    </w:p>
    <w:p w:rsidR="00D66D05" w:rsidRPr="00D66D05" w:rsidRDefault="00483044" w:rsidP="00483044">
      <w:pPr>
        <w:rPr>
          <w:rFonts w:asciiTheme="majorHAnsi" w:hAnsiTheme="majorHAnsi" w:cs="Times New Roman"/>
          <w:sz w:val="32"/>
          <w:szCs w:val="32"/>
          <w:lang w:val="es-ES"/>
        </w:rPr>
      </w:pPr>
      <w:r w:rsidRPr="00483044">
        <w:rPr>
          <w:rFonts w:asciiTheme="majorHAnsi" w:hAnsiTheme="majorHAnsi" w:cs="Times New Roman"/>
          <w:sz w:val="32"/>
          <w:szCs w:val="32"/>
          <w:lang w:val="es-ES"/>
        </w:rPr>
        <w:drawing>
          <wp:anchor distT="0" distB="0" distL="114300" distR="114300" simplePos="0" relativeHeight="251757568" behindDoc="0" locked="0" layoutInCell="1" allowOverlap="1" wp14:anchorId="1E8C6D75" wp14:editId="0C4FEE4F">
            <wp:simplePos x="0" y="0"/>
            <wp:positionH relativeFrom="margin">
              <wp:posOffset>4682490</wp:posOffset>
            </wp:positionH>
            <wp:positionV relativeFrom="paragraph">
              <wp:posOffset>228600</wp:posOffset>
            </wp:positionV>
            <wp:extent cx="421005" cy="5238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car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0" t="10086" r="21205" b="26349"/>
                    <a:stretch/>
                  </pic:blipFill>
                  <pic:spPr bwMode="auto">
                    <a:xfrm>
                      <a:off x="0" y="0"/>
                      <a:ext cx="42100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Times New Roman"/>
          <w:sz w:val="32"/>
          <w:szCs w:val="32"/>
          <w:lang w:val="es-ES"/>
        </w:rPr>
        <w:t xml:space="preserve">Felipe Acosta - </w:t>
      </w:r>
      <w:r w:rsidR="00D66D05" w:rsidRPr="00483044">
        <w:rPr>
          <w:rFonts w:asciiTheme="majorHAnsi" w:hAnsiTheme="majorHAnsi" w:cs="Times New Roman"/>
          <w:sz w:val="32"/>
          <w:szCs w:val="32"/>
          <w:lang w:val="es-ES"/>
        </w:rPr>
        <w:t xml:space="preserve">U201213806  </w:t>
      </w:r>
      <w:bookmarkStart w:id="0" w:name="_GoBack"/>
      <w:bookmarkEnd w:id="0"/>
    </w:p>
    <w:p w:rsidR="00D66D05" w:rsidRPr="00483044" w:rsidRDefault="00483044" w:rsidP="00483044">
      <w:pPr>
        <w:spacing w:line="360" w:lineRule="auto"/>
        <w:rPr>
          <w:rFonts w:asciiTheme="majorHAnsi" w:hAnsiTheme="majorHAnsi" w:cs="Times New Roman"/>
          <w:sz w:val="32"/>
          <w:szCs w:val="32"/>
          <w:lang w:val="es-ES"/>
        </w:rPr>
      </w:pPr>
      <w:r w:rsidRPr="00483044">
        <w:rPr>
          <w:rFonts w:asciiTheme="majorHAnsi" w:hAnsiTheme="majorHAnsi" w:cs="Times New Roman"/>
          <w:sz w:val="32"/>
          <w:szCs w:val="32"/>
          <w:lang w:val="es-ES"/>
        </w:rPr>
        <w:drawing>
          <wp:anchor distT="0" distB="0" distL="114300" distR="114300" simplePos="0" relativeHeight="251758592" behindDoc="0" locked="0" layoutInCell="1" allowOverlap="1" wp14:anchorId="1BC3611D" wp14:editId="31716735">
            <wp:simplePos x="0" y="0"/>
            <wp:positionH relativeFrom="margin">
              <wp:posOffset>4703445</wp:posOffset>
            </wp:positionH>
            <wp:positionV relativeFrom="paragraph">
              <wp:posOffset>493395</wp:posOffset>
            </wp:positionV>
            <wp:extent cx="394335" cy="600075"/>
            <wp:effectExtent l="0" t="0" r="5715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is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2" t="9279" r="44857" b="9067"/>
                    <a:stretch/>
                  </pic:blipFill>
                  <pic:spPr bwMode="auto">
                    <a:xfrm>
                      <a:off x="0" y="0"/>
                      <a:ext cx="39433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D05" w:rsidRPr="00483044">
        <w:rPr>
          <w:rFonts w:asciiTheme="majorHAnsi" w:hAnsiTheme="majorHAnsi" w:cs="Times New Roman"/>
          <w:sz w:val="32"/>
          <w:szCs w:val="32"/>
          <w:lang w:val="es-ES"/>
        </w:rPr>
        <w:t xml:space="preserve">Oscar Barrenechea – U201110227 </w:t>
      </w:r>
    </w:p>
    <w:p w:rsidR="00D66D05" w:rsidRPr="00483044" w:rsidRDefault="00483044" w:rsidP="00483044">
      <w:pPr>
        <w:spacing w:line="360" w:lineRule="auto"/>
        <w:rPr>
          <w:rFonts w:asciiTheme="majorHAnsi" w:hAnsiTheme="majorHAnsi" w:cs="Times New Roman"/>
          <w:sz w:val="32"/>
          <w:szCs w:val="32"/>
          <w:lang w:val="es-ES"/>
        </w:rPr>
      </w:pPr>
      <w:r>
        <w:rPr>
          <w:rFonts w:asciiTheme="majorHAnsi" w:hAnsiTheme="majorHAnsi" w:cs="Times New Roman"/>
          <w:sz w:val="32"/>
          <w:szCs w:val="32"/>
          <w:lang w:val="es-ES"/>
        </w:rPr>
        <w:t>L</w:t>
      </w:r>
      <w:r w:rsidR="00D66D05" w:rsidRPr="00483044">
        <w:rPr>
          <w:rFonts w:asciiTheme="majorHAnsi" w:hAnsiTheme="majorHAnsi" w:cs="Times New Roman"/>
          <w:sz w:val="32"/>
          <w:szCs w:val="32"/>
          <w:lang w:val="es-ES"/>
        </w:rPr>
        <w:t xml:space="preserve">uis Del Águila – U201210441 </w:t>
      </w:r>
    </w:p>
    <w:p w:rsidR="00D66D05" w:rsidRDefault="00483044" w:rsidP="00483044">
      <w:pPr>
        <w:spacing w:line="360" w:lineRule="auto"/>
        <w:rPr>
          <w:rFonts w:asciiTheme="majorHAnsi" w:hAnsiTheme="majorHAnsi" w:cs="Times New Roman"/>
          <w:sz w:val="32"/>
          <w:szCs w:val="32"/>
          <w:lang w:val="es-ES"/>
        </w:rPr>
      </w:pPr>
      <w:r w:rsidRPr="00483044">
        <w:rPr>
          <w:rFonts w:asciiTheme="majorHAnsi" w:hAnsiTheme="majorHAnsi" w:cs="Times New Roman"/>
          <w:sz w:val="32"/>
          <w:szCs w:val="32"/>
          <w:lang w:val="es-ES"/>
        </w:rPr>
        <w:drawing>
          <wp:anchor distT="0" distB="0" distL="114300" distR="114300" simplePos="0" relativeHeight="251756544" behindDoc="0" locked="0" layoutInCell="1" allowOverlap="1" wp14:anchorId="18AEE96F" wp14:editId="093DFFAD">
            <wp:simplePos x="0" y="0"/>
            <wp:positionH relativeFrom="margin">
              <wp:posOffset>4684395</wp:posOffset>
            </wp:positionH>
            <wp:positionV relativeFrom="paragraph">
              <wp:posOffset>253365</wp:posOffset>
            </wp:positionV>
            <wp:extent cx="410845" cy="493395"/>
            <wp:effectExtent l="0" t="0" r="8255" b="19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2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D05" w:rsidRPr="00483044">
        <w:rPr>
          <w:rFonts w:asciiTheme="majorHAnsi" w:hAnsiTheme="majorHAnsi" w:cs="Times New Roman"/>
          <w:sz w:val="32"/>
          <w:szCs w:val="32"/>
          <w:lang w:val="es-ES"/>
        </w:rPr>
        <w:t>Allison García – U201214624</w:t>
      </w:r>
    </w:p>
    <w:p w:rsidR="00483044" w:rsidRPr="00483044" w:rsidRDefault="00483044" w:rsidP="00483044">
      <w:pPr>
        <w:spacing w:line="360" w:lineRule="auto"/>
        <w:rPr>
          <w:rFonts w:asciiTheme="majorHAnsi" w:hAnsiTheme="majorHAnsi" w:cs="Times New Roman"/>
          <w:sz w:val="32"/>
          <w:szCs w:val="32"/>
          <w:lang w:val="es-ES"/>
        </w:rPr>
      </w:pPr>
    </w:p>
    <w:p w:rsidR="00472179" w:rsidRDefault="00D66D05" w:rsidP="00472179">
      <w:pPr>
        <w:jc w:val="center"/>
        <w:rPr>
          <w:rFonts w:asciiTheme="majorHAnsi" w:hAnsiTheme="majorHAnsi" w:cs="Times New Roman"/>
          <w:b/>
          <w:sz w:val="28"/>
          <w:szCs w:val="32"/>
          <w:lang w:val="es-ES"/>
        </w:rPr>
      </w:pPr>
      <w:r>
        <w:rPr>
          <w:rFonts w:asciiTheme="majorHAnsi" w:hAnsiTheme="majorHAnsi" w:cs="Times New Roman"/>
          <w:b/>
          <w:sz w:val="28"/>
          <w:szCs w:val="32"/>
          <w:lang w:val="es-ES"/>
        </w:rPr>
        <w:t>PROFESOR</w:t>
      </w:r>
      <w:r w:rsidR="00472179">
        <w:rPr>
          <w:rFonts w:asciiTheme="majorHAnsi" w:hAnsiTheme="majorHAnsi" w:cs="Times New Roman"/>
          <w:b/>
          <w:sz w:val="28"/>
          <w:szCs w:val="32"/>
          <w:lang w:val="es-ES"/>
        </w:rPr>
        <w:t>:</w:t>
      </w:r>
    </w:p>
    <w:p w:rsidR="00472179" w:rsidRPr="00472179" w:rsidRDefault="00D66D05" w:rsidP="00472179">
      <w:pPr>
        <w:jc w:val="center"/>
        <w:rPr>
          <w:rFonts w:asciiTheme="majorHAnsi" w:hAnsiTheme="majorHAnsi" w:cs="Times New Roman"/>
          <w:sz w:val="28"/>
          <w:szCs w:val="32"/>
          <w:lang w:val="es-ES"/>
        </w:rPr>
      </w:pPr>
      <w:proofErr w:type="spellStart"/>
      <w:r>
        <w:rPr>
          <w:rFonts w:asciiTheme="majorHAnsi" w:hAnsiTheme="majorHAnsi" w:cs="Times New Roman"/>
          <w:sz w:val="28"/>
          <w:szCs w:val="32"/>
          <w:lang w:val="es-ES"/>
        </w:rPr>
        <w:t>Jose</w:t>
      </w:r>
      <w:proofErr w:type="spellEnd"/>
      <w:r>
        <w:rPr>
          <w:rFonts w:asciiTheme="majorHAnsi" w:hAnsiTheme="majorHAnsi" w:cs="Times New Roman"/>
          <w:sz w:val="28"/>
          <w:szCs w:val="32"/>
          <w:lang w:val="es-ES"/>
        </w:rPr>
        <w:t xml:space="preserve"> </w:t>
      </w:r>
      <w:proofErr w:type="spellStart"/>
      <w:r>
        <w:rPr>
          <w:rFonts w:asciiTheme="majorHAnsi" w:hAnsiTheme="majorHAnsi" w:cs="Times New Roman"/>
          <w:sz w:val="28"/>
          <w:szCs w:val="32"/>
          <w:lang w:val="es-ES"/>
        </w:rPr>
        <w:t>Escajadillo</w:t>
      </w:r>
      <w:proofErr w:type="spellEnd"/>
    </w:p>
    <w:p w:rsidR="00097A03" w:rsidRPr="005E7E00" w:rsidRDefault="00097A03" w:rsidP="00097A03">
      <w:pPr>
        <w:rPr>
          <w:rFonts w:asciiTheme="majorHAnsi" w:hAnsiTheme="majorHAnsi" w:cs="Times New Roman"/>
          <w:sz w:val="28"/>
          <w:szCs w:val="32"/>
          <w:lang w:val="es-ES"/>
        </w:rPr>
      </w:pPr>
    </w:p>
    <w:p w:rsidR="00472179" w:rsidRDefault="005846BA" w:rsidP="00097A03">
      <w:pPr>
        <w:jc w:val="center"/>
        <w:rPr>
          <w:rFonts w:asciiTheme="majorHAnsi" w:hAnsiTheme="majorHAnsi" w:cs="Times New Roman"/>
          <w:sz w:val="32"/>
          <w:szCs w:val="32"/>
          <w:lang w:val="es-ES"/>
        </w:rPr>
      </w:pPr>
      <w:r>
        <w:rPr>
          <w:rFonts w:asciiTheme="majorHAnsi" w:hAnsiTheme="majorHAnsi" w:cs="Times New Roman"/>
          <w:sz w:val="32"/>
          <w:szCs w:val="32"/>
          <w:lang w:val="es-ES"/>
        </w:rPr>
        <w:t>Lima</w:t>
      </w:r>
      <w:r w:rsidR="00472179">
        <w:rPr>
          <w:rFonts w:asciiTheme="majorHAnsi" w:hAnsiTheme="majorHAnsi" w:cs="Times New Roman"/>
          <w:sz w:val="32"/>
          <w:szCs w:val="32"/>
          <w:lang w:val="es-ES"/>
        </w:rPr>
        <w:t xml:space="preserve"> – Perú</w:t>
      </w:r>
    </w:p>
    <w:p w:rsidR="00472179" w:rsidRDefault="007C2233" w:rsidP="00097A03">
      <w:pPr>
        <w:jc w:val="center"/>
        <w:rPr>
          <w:rFonts w:asciiTheme="majorHAnsi" w:hAnsiTheme="majorHAnsi" w:cs="Times New Roman"/>
          <w:sz w:val="32"/>
          <w:szCs w:val="32"/>
          <w:lang w:val="es-ES"/>
        </w:rPr>
      </w:pPr>
      <w:r>
        <w:rPr>
          <w:rFonts w:asciiTheme="majorHAnsi" w:hAnsiTheme="majorHAnsi" w:cs="Times New Roman"/>
          <w:sz w:val="32"/>
          <w:szCs w:val="32"/>
          <w:lang w:val="es-ES"/>
        </w:rPr>
        <w:t>2015</w:t>
      </w:r>
    </w:p>
    <w:p w:rsidR="00097A03" w:rsidRDefault="00097A03"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351256204"/>
        <w:docPartObj>
          <w:docPartGallery w:val="Table of Contents"/>
          <w:docPartUnique/>
        </w:docPartObj>
      </w:sdtPr>
      <w:sdtEndPr>
        <w:rPr>
          <w:rFonts w:asciiTheme="majorHAnsi" w:hAnsiTheme="majorHAnsi"/>
          <w:smallCaps/>
          <w:sz w:val="24"/>
          <w:szCs w:val="24"/>
        </w:rPr>
      </w:sdtEndPr>
      <w:sdtContent>
        <w:p w:rsidR="00B57F5C" w:rsidRPr="00DA4228" w:rsidRDefault="00472179">
          <w:pPr>
            <w:pStyle w:val="TtulodeTDC"/>
            <w:rPr>
              <w:b w:val="0"/>
            </w:rPr>
          </w:pPr>
          <w:r w:rsidRPr="00472179">
            <w:rPr>
              <w:b w:val="0"/>
              <w:lang w:val="es-ES"/>
            </w:rPr>
            <w:t>Tabla de c</w:t>
          </w:r>
          <w:r w:rsidR="00B57F5C" w:rsidRPr="00DA4228">
            <w:rPr>
              <w:b w:val="0"/>
              <w:lang w:val="es-ES"/>
            </w:rPr>
            <w:t>ontenido</w:t>
          </w:r>
        </w:p>
        <w:p w:rsidR="0061356B" w:rsidRDefault="00B57F5C">
          <w:pPr>
            <w:pStyle w:val="TDC1"/>
            <w:tabs>
              <w:tab w:val="right" w:leader="dot" w:pos="9797"/>
            </w:tabs>
            <w:rPr>
              <w:rFonts w:cstheme="minorBidi"/>
              <w:noProof/>
            </w:rPr>
          </w:pPr>
          <w:r w:rsidRPr="00E203DF">
            <w:rPr>
              <w:rFonts w:asciiTheme="majorHAnsi" w:hAnsiTheme="majorHAnsi"/>
              <w:smallCaps/>
              <w:sz w:val="24"/>
              <w:szCs w:val="24"/>
            </w:rPr>
            <w:fldChar w:fldCharType="begin"/>
          </w:r>
          <w:r w:rsidRPr="00E203DF">
            <w:rPr>
              <w:rFonts w:asciiTheme="majorHAnsi" w:hAnsiTheme="majorHAnsi"/>
              <w:smallCaps/>
              <w:sz w:val="24"/>
              <w:szCs w:val="24"/>
            </w:rPr>
            <w:instrText xml:space="preserve"> TOC \o "1-3" \h \z \u </w:instrText>
          </w:r>
          <w:r w:rsidRPr="00E203DF">
            <w:rPr>
              <w:rFonts w:asciiTheme="majorHAnsi" w:hAnsiTheme="majorHAnsi"/>
              <w:smallCaps/>
              <w:sz w:val="24"/>
              <w:szCs w:val="24"/>
            </w:rPr>
            <w:fldChar w:fldCharType="separate"/>
          </w:r>
          <w:hyperlink w:anchor="_Toc418581500" w:history="1">
            <w:r w:rsidR="0061356B" w:rsidRPr="004D6263">
              <w:rPr>
                <w:rStyle w:val="Hipervnculo"/>
                <w:noProof/>
              </w:rPr>
              <w:t>HISTORIA del JUEGO</w:t>
            </w:r>
            <w:r w:rsidR="0061356B">
              <w:rPr>
                <w:noProof/>
                <w:webHidden/>
              </w:rPr>
              <w:tab/>
            </w:r>
            <w:r w:rsidR="0061356B">
              <w:rPr>
                <w:noProof/>
                <w:webHidden/>
              </w:rPr>
              <w:fldChar w:fldCharType="begin"/>
            </w:r>
            <w:r w:rsidR="0061356B">
              <w:rPr>
                <w:noProof/>
                <w:webHidden/>
              </w:rPr>
              <w:instrText xml:space="preserve"> PAGEREF _Toc418581500 \h </w:instrText>
            </w:r>
            <w:r w:rsidR="0061356B">
              <w:rPr>
                <w:noProof/>
                <w:webHidden/>
              </w:rPr>
            </w:r>
            <w:r w:rsidR="0061356B">
              <w:rPr>
                <w:noProof/>
                <w:webHidden/>
              </w:rPr>
              <w:fldChar w:fldCharType="separate"/>
            </w:r>
            <w:r w:rsidR="0061356B">
              <w:rPr>
                <w:noProof/>
                <w:webHidden/>
              </w:rPr>
              <w:t>3</w:t>
            </w:r>
            <w:r w:rsidR="0061356B">
              <w:rPr>
                <w:noProof/>
                <w:webHidden/>
              </w:rPr>
              <w:fldChar w:fldCharType="end"/>
            </w:r>
          </w:hyperlink>
        </w:p>
        <w:p w:rsidR="0061356B" w:rsidRDefault="00086B43">
          <w:pPr>
            <w:pStyle w:val="TDC1"/>
            <w:tabs>
              <w:tab w:val="right" w:leader="dot" w:pos="9797"/>
            </w:tabs>
            <w:rPr>
              <w:rFonts w:cstheme="minorBidi"/>
              <w:noProof/>
            </w:rPr>
          </w:pPr>
          <w:hyperlink w:anchor="_Toc418581501" w:history="1">
            <w:r w:rsidR="0061356B" w:rsidRPr="004D6263">
              <w:rPr>
                <w:rStyle w:val="Hipervnculo"/>
                <w:noProof/>
              </w:rPr>
              <w:t>DESCRIPCION DEL JUEGO</w:t>
            </w:r>
            <w:r w:rsidR="0061356B">
              <w:rPr>
                <w:noProof/>
                <w:webHidden/>
              </w:rPr>
              <w:tab/>
            </w:r>
            <w:r w:rsidR="0061356B">
              <w:rPr>
                <w:noProof/>
                <w:webHidden/>
              </w:rPr>
              <w:fldChar w:fldCharType="begin"/>
            </w:r>
            <w:r w:rsidR="0061356B">
              <w:rPr>
                <w:noProof/>
                <w:webHidden/>
              </w:rPr>
              <w:instrText xml:space="preserve"> PAGEREF _Toc418581501 \h </w:instrText>
            </w:r>
            <w:r w:rsidR="0061356B">
              <w:rPr>
                <w:noProof/>
                <w:webHidden/>
              </w:rPr>
            </w:r>
            <w:r w:rsidR="0061356B">
              <w:rPr>
                <w:noProof/>
                <w:webHidden/>
              </w:rPr>
              <w:fldChar w:fldCharType="separate"/>
            </w:r>
            <w:r w:rsidR="0061356B">
              <w:rPr>
                <w:noProof/>
                <w:webHidden/>
              </w:rPr>
              <w:t>4</w:t>
            </w:r>
            <w:r w:rsidR="0061356B">
              <w:rPr>
                <w:noProof/>
                <w:webHidden/>
              </w:rPr>
              <w:fldChar w:fldCharType="end"/>
            </w:r>
          </w:hyperlink>
        </w:p>
        <w:p w:rsidR="0061356B" w:rsidRDefault="00086B43">
          <w:pPr>
            <w:pStyle w:val="TDC1"/>
            <w:tabs>
              <w:tab w:val="right" w:leader="dot" w:pos="9797"/>
            </w:tabs>
            <w:rPr>
              <w:rFonts w:cstheme="minorBidi"/>
              <w:noProof/>
            </w:rPr>
          </w:pPr>
          <w:hyperlink w:anchor="_Toc418581502" w:history="1">
            <w:r w:rsidR="0061356B" w:rsidRPr="004D6263">
              <w:rPr>
                <w:rStyle w:val="Hipervnculo"/>
                <w:noProof/>
              </w:rPr>
              <w:t>REGLAS DEL JUEGO</w:t>
            </w:r>
            <w:r w:rsidR="0061356B">
              <w:rPr>
                <w:noProof/>
                <w:webHidden/>
              </w:rPr>
              <w:tab/>
            </w:r>
            <w:r w:rsidR="0061356B">
              <w:rPr>
                <w:noProof/>
                <w:webHidden/>
              </w:rPr>
              <w:fldChar w:fldCharType="begin"/>
            </w:r>
            <w:r w:rsidR="0061356B">
              <w:rPr>
                <w:noProof/>
                <w:webHidden/>
              </w:rPr>
              <w:instrText xml:space="preserve"> PAGEREF _Toc418581502 \h </w:instrText>
            </w:r>
            <w:r w:rsidR="0061356B">
              <w:rPr>
                <w:noProof/>
                <w:webHidden/>
              </w:rPr>
            </w:r>
            <w:r w:rsidR="0061356B">
              <w:rPr>
                <w:noProof/>
                <w:webHidden/>
              </w:rPr>
              <w:fldChar w:fldCharType="separate"/>
            </w:r>
            <w:r w:rsidR="0061356B">
              <w:rPr>
                <w:noProof/>
                <w:webHidden/>
              </w:rPr>
              <w:t>4</w:t>
            </w:r>
            <w:r w:rsidR="0061356B">
              <w:rPr>
                <w:noProof/>
                <w:webHidden/>
              </w:rPr>
              <w:fldChar w:fldCharType="end"/>
            </w:r>
          </w:hyperlink>
        </w:p>
        <w:p w:rsidR="00B57F5C" w:rsidRPr="00E203DF" w:rsidRDefault="00B57F5C">
          <w:pPr>
            <w:rPr>
              <w:rFonts w:asciiTheme="majorHAnsi" w:hAnsiTheme="majorHAnsi"/>
              <w:smallCaps/>
              <w:sz w:val="40"/>
              <w:szCs w:val="28"/>
            </w:rPr>
          </w:pPr>
          <w:r w:rsidRPr="00E203DF">
            <w:rPr>
              <w:rFonts w:asciiTheme="majorHAnsi" w:hAnsiTheme="majorHAnsi"/>
              <w:bCs/>
              <w:smallCaps/>
              <w:sz w:val="24"/>
              <w:szCs w:val="24"/>
              <w:lang w:val="es-ES"/>
            </w:rPr>
            <w:fldChar w:fldCharType="end"/>
          </w:r>
        </w:p>
      </w:sdtContent>
    </w:sdt>
    <w:p w:rsidR="00472179" w:rsidRDefault="00472179">
      <w:r>
        <w:br w:type="page"/>
      </w:r>
    </w:p>
    <w:p w:rsidR="00472179" w:rsidRDefault="00F71CBB" w:rsidP="006D250F">
      <w:pPr>
        <w:pStyle w:val="Estilo1"/>
      </w:pPr>
      <w:bookmarkStart w:id="1" w:name="_Toc418581500"/>
      <w:r w:rsidRPr="006D250F">
        <w:lastRenderedPageBreak/>
        <w:t>HISTORIA</w:t>
      </w:r>
      <w:r>
        <w:t xml:space="preserve"> del JUEGO</w:t>
      </w:r>
      <w:bookmarkEnd w:id="1"/>
    </w:p>
    <w:p w:rsidR="003003CD" w:rsidRPr="003003CD" w:rsidRDefault="003003CD" w:rsidP="003003CD">
      <w:pPr>
        <w:pStyle w:val="Parrafo-Luan"/>
      </w:pP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proofErr w:type="spellStart"/>
      <w:r w:rsidRPr="003003CD">
        <w:rPr>
          <w:rFonts w:ascii="Century Gothic" w:hAnsi="Century Gothic"/>
          <w:sz w:val="24"/>
        </w:rPr>
        <w:t>Taito</w:t>
      </w:r>
      <w:proofErr w:type="spellEnd"/>
      <w:r w:rsidRPr="003003CD">
        <w:rPr>
          <w:rFonts w:ascii="Century Gothic" w:hAnsi="Century Gothic"/>
          <w:sz w:val="24"/>
        </w:rPr>
        <w:t xml:space="preserve"> era una pequeña compañía japonesa fundada en 1953 que había evolucionado desde el mercado de las máquinas de </w:t>
      </w:r>
      <w:proofErr w:type="spellStart"/>
      <w:r w:rsidRPr="003003CD">
        <w:rPr>
          <w:rFonts w:ascii="Century Gothic" w:hAnsi="Century Gothic"/>
          <w:sz w:val="24"/>
        </w:rPr>
        <w:t>vending</w:t>
      </w:r>
      <w:proofErr w:type="spellEnd"/>
      <w:r w:rsidRPr="003003CD">
        <w:rPr>
          <w:rFonts w:ascii="Century Gothic" w:hAnsi="Century Gothic"/>
          <w:sz w:val="24"/>
        </w:rPr>
        <w:t xml:space="preserve">, a la creación de máquinas </w:t>
      </w:r>
      <w:proofErr w:type="spellStart"/>
      <w:r w:rsidRPr="003003CD">
        <w:rPr>
          <w:rFonts w:ascii="Century Gothic" w:hAnsi="Century Gothic"/>
          <w:sz w:val="24"/>
        </w:rPr>
        <w:t>arcade</w:t>
      </w:r>
      <w:proofErr w:type="spellEnd"/>
      <w:r w:rsidRPr="003003CD">
        <w:rPr>
          <w:rFonts w:ascii="Century Gothic" w:hAnsi="Century Gothic"/>
          <w:sz w:val="24"/>
        </w:rPr>
        <w:t xml:space="preserve">, primero con clones de </w:t>
      </w:r>
      <w:proofErr w:type="spellStart"/>
      <w:r w:rsidRPr="003003CD">
        <w:rPr>
          <w:rFonts w:ascii="Century Gothic" w:hAnsi="Century Gothic"/>
          <w:sz w:val="24"/>
        </w:rPr>
        <w:t>pong</w:t>
      </w:r>
      <w:proofErr w:type="spellEnd"/>
      <w:r w:rsidRPr="003003CD">
        <w:rPr>
          <w:rFonts w:ascii="Century Gothic" w:hAnsi="Century Gothic"/>
          <w:sz w:val="24"/>
        </w:rPr>
        <w:t xml:space="preserve"> y posteriormente con máquinas propias. 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proofErr w:type="spellStart"/>
      <w:r w:rsidRPr="003003CD">
        <w:rPr>
          <w:rFonts w:ascii="Century Gothic" w:hAnsi="Century Gothic"/>
          <w:sz w:val="24"/>
        </w:rPr>
        <w:t>Toshiro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Nishikado</w:t>
      </w:r>
      <w:proofErr w:type="spellEnd"/>
      <w:r w:rsidRPr="003003CD">
        <w:rPr>
          <w:rFonts w:ascii="Century Gothic" w:hAnsi="Century Gothic"/>
          <w:sz w:val="24"/>
        </w:rPr>
        <w:t xml:space="preserve"> era uno de sus programadores y para uno de sus diseños se le ocurrió la idea de un soldado parapetado tras unas trincheras, que dispara a filas de enemigos acercándose hacia él. Pero la compañía pensó que era demasiado violento, y que podía acarrear problemas, así que se decidió cambiar a los humanos por alienígenas y naves espaciales.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 xml:space="preserve">De ese modo fue como nació </w:t>
      </w:r>
      <w:proofErr w:type="spellStart"/>
      <w:r w:rsidRPr="003003CD">
        <w:rPr>
          <w:rFonts w:ascii="Century Gothic" w:hAnsi="Century Gothic"/>
          <w:sz w:val="24"/>
        </w:rPr>
        <w:t>Space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 xml:space="preserve"> en 1978, la recreativa que dio a conocer los videojuegos al mundo. 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 xml:space="preserve">Su principal innovación estuvo en algo que durante años sería el </w:t>
      </w:r>
      <w:proofErr w:type="spellStart"/>
      <w:r w:rsidRPr="003003CD">
        <w:rPr>
          <w:rFonts w:ascii="Century Gothic" w:hAnsi="Century Gothic"/>
          <w:sz w:val="24"/>
        </w:rPr>
        <w:t>leit-motiv</w:t>
      </w:r>
      <w:proofErr w:type="spellEnd"/>
      <w:r w:rsidRPr="003003CD">
        <w:rPr>
          <w:rFonts w:ascii="Century Gothic" w:hAnsi="Century Gothic"/>
          <w:sz w:val="24"/>
        </w:rPr>
        <w:t xml:space="preserve"> de los videojuegos: el Hi-Score. Se abría la puerta al instinto de superación, a la partida perfecta, a batir el record que parece inabarcable, y al orgullo de colocar una puntuación máxima en la memoria de la máquina.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 xml:space="preserve">También es destacable que hasta entonces se jugaba por tiempo, mientras que </w:t>
      </w:r>
      <w:proofErr w:type="spellStart"/>
      <w:r w:rsidRPr="003003CD">
        <w:rPr>
          <w:rFonts w:ascii="Century Gothic" w:hAnsi="Century Gothic"/>
          <w:sz w:val="24"/>
        </w:rPr>
        <w:t>Space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 xml:space="preserve"> otorgaba 3 vidas, por lo que los jugadores más hábiles podían pasar mucho más tiempo jugando.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>El éxito del juego fue enorme y se transformó en un fenómeno comercial: al cabo de poco tiempo era posible comprar todo tipo de </w:t>
      </w:r>
      <w:proofErr w:type="spellStart"/>
      <w:r w:rsidR="00086B43">
        <w:fldChar w:fldCharType="begin"/>
      </w:r>
      <w:r w:rsidR="00086B43">
        <w:instrText xml:space="preserve"> HYPERLINK "http://es.wikipedia.org/wiki/Merchandising" \o "Merchandising" </w:instrText>
      </w:r>
      <w:r w:rsidR="00086B43">
        <w:fldChar w:fldCharType="separate"/>
      </w:r>
      <w:r w:rsidRPr="003003CD">
        <w:rPr>
          <w:rFonts w:ascii="Century Gothic" w:hAnsi="Century Gothic"/>
          <w:sz w:val="24"/>
        </w:rPr>
        <w:t>merchandising</w:t>
      </w:r>
      <w:proofErr w:type="spellEnd"/>
      <w:r w:rsidR="00086B43">
        <w:rPr>
          <w:rFonts w:ascii="Century Gothic" w:hAnsi="Century Gothic"/>
          <w:sz w:val="24"/>
        </w:rPr>
        <w:fldChar w:fldCharType="end"/>
      </w:r>
      <w:r w:rsidRPr="003003CD">
        <w:rPr>
          <w:rFonts w:ascii="Century Gothic" w:hAnsi="Century Gothic"/>
          <w:sz w:val="24"/>
        </w:rPr>
        <w:t> relacionado con esta creación, como </w:t>
      </w:r>
      <w:hyperlink r:id="rId19" w:tooltip="Libro" w:history="1">
        <w:r w:rsidRPr="003003CD">
          <w:rPr>
            <w:rFonts w:ascii="Century Gothic" w:hAnsi="Century Gothic"/>
            <w:sz w:val="24"/>
          </w:rPr>
          <w:t>libros</w:t>
        </w:r>
      </w:hyperlink>
      <w:r w:rsidRPr="003003CD">
        <w:rPr>
          <w:rFonts w:ascii="Century Gothic" w:hAnsi="Century Gothic"/>
          <w:sz w:val="24"/>
        </w:rPr>
        <w:t> , </w:t>
      </w:r>
      <w:hyperlink r:id="rId20" w:tooltip="Álbum musical" w:history="1">
        <w:r w:rsidRPr="003003CD">
          <w:rPr>
            <w:rFonts w:ascii="Century Gothic" w:hAnsi="Century Gothic"/>
            <w:sz w:val="24"/>
          </w:rPr>
          <w:t>discos</w:t>
        </w:r>
      </w:hyperlink>
      <w:r w:rsidRPr="003003CD">
        <w:rPr>
          <w:rFonts w:ascii="Century Gothic" w:hAnsi="Century Gothic"/>
          <w:sz w:val="24"/>
        </w:rPr>
        <w:t> o </w:t>
      </w:r>
      <w:hyperlink r:id="rId21" w:tooltip="Camiseta" w:history="1">
        <w:r w:rsidRPr="003003CD">
          <w:rPr>
            <w:rFonts w:ascii="Century Gothic" w:hAnsi="Century Gothic"/>
            <w:sz w:val="24"/>
          </w:rPr>
          <w:t>camisetas</w:t>
        </w:r>
      </w:hyperlink>
      <w:r w:rsidRPr="003003CD">
        <w:rPr>
          <w:rFonts w:ascii="Century Gothic" w:hAnsi="Century Gothic"/>
          <w:sz w:val="24"/>
        </w:rPr>
        <w:t>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>Además no tardaron en salir los primeros </w:t>
      </w:r>
      <w:hyperlink r:id="rId22" w:tooltip="Clon" w:history="1">
        <w:r w:rsidRPr="003003CD">
          <w:rPr>
            <w:rFonts w:ascii="Century Gothic" w:hAnsi="Century Gothic"/>
            <w:sz w:val="24"/>
          </w:rPr>
          <w:t>clones</w:t>
        </w:r>
      </w:hyperlink>
      <w:r w:rsidRPr="003003CD">
        <w:rPr>
          <w:rFonts w:ascii="Century Gothic" w:hAnsi="Century Gothic"/>
          <w:sz w:val="24"/>
        </w:rPr>
        <w:t xml:space="preserve">. Debido a que </w:t>
      </w:r>
      <w:proofErr w:type="spellStart"/>
      <w:r w:rsidRPr="003003CD">
        <w:rPr>
          <w:rFonts w:ascii="Century Gothic" w:hAnsi="Century Gothic"/>
          <w:sz w:val="24"/>
        </w:rPr>
        <w:t>Space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>, aunque parezca imposible, no estaba sujeto a </w:t>
      </w:r>
      <w:hyperlink r:id="rId23" w:tooltip="Copyright" w:history="1">
        <w:r w:rsidRPr="003003CD">
          <w:rPr>
            <w:rFonts w:ascii="Century Gothic" w:hAnsi="Century Gothic"/>
            <w:sz w:val="24"/>
          </w:rPr>
          <w:t>copyright</w:t>
        </w:r>
      </w:hyperlink>
      <w:r w:rsidRPr="003003CD">
        <w:rPr>
          <w:rFonts w:ascii="Century Gothic" w:hAnsi="Century Gothic"/>
          <w:sz w:val="24"/>
        </w:rPr>
        <w:t>, varios productores de </w:t>
      </w:r>
      <w:hyperlink r:id="rId24" w:tooltip="Videojuego" w:history="1">
        <w:r w:rsidRPr="003003CD">
          <w:rPr>
            <w:rFonts w:ascii="Century Gothic" w:hAnsi="Century Gothic"/>
            <w:sz w:val="24"/>
          </w:rPr>
          <w:t>videojuegos</w:t>
        </w:r>
      </w:hyperlink>
      <w:r w:rsidRPr="003003CD">
        <w:rPr>
          <w:rFonts w:ascii="Century Gothic" w:hAnsi="Century Gothic"/>
          <w:sz w:val="24"/>
        </w:rPr>
        <w:t> lo clonaron sacando a la venta juegos como: </w:t>
      </w:r>
      <w:proofErr w:type="spellStart"/>
      <w:r w:rsidRPr="003003CD">
        <w:rPr>
          <w:rFonts w:ascii="Century Gothic" w:hAnsi="Century Gothic"/>
          <w:sz w:val="24"/>
        </w:rPr>
        <w:t>Space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Deluxe</w:t>
      </w:r>
      <w:proofErr w:type="spellEnd"/>
      <w:r w:rsidRPr="003003CD">
        <w:rPr>
          <w:rFonts w:ascii="Century Gothic" w:hAnsi="Century Gothic"/>
          <w:sz w:val="24"/>
        </w:rPr>
        <w:t>, </w:t>
      </w:r>
      <w:proofErr w:type="spellStart"/>
      <w:r w:rsidRPr="003003CD">
        <w:rPr>
          <w:rFonts w:ascii="Century Gothic" w:hAnsi="Century Gothic"/>
          <w:sz w:val="24"/>
        </w:rPr>
        <w:t>Super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> o </w:t>
      </w:r>
      <w:proofErr w:type="spellStart"/>
      <w:r w:rsidRPr="003003CD">
        <w:rPr>
          <w:rFonts w:ascii="Century Gothic" w:hAnsi="Century Gothic"/>
          <w:sz w:val="24"/>
        </w:rPr>
        <w:t>Fast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>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>El juego además tuvo innumerables adaptaciones a lo largo de los años.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proofErr w:type="spellStart"/>
      <w:r w:rsidRPr="003003CD">
        <w:rPr>
          <w:rFonts w:ascii="Century Gothic" w:hAnsi="Century Gothic"/>
          <w:sz w:val="24"/>
        </w:rPr>
        <w:t>Space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 xml:space="preserve"> fue un éxito absoluto, llegando a provocar que el gobierno nipón cuadruplicara la producción de monedas de yen por la escasez que el juego estaba provocando.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 xml:space="preserve">Pero el juego no fue solo un éxito en Japón, sino que licenciado por </w:t>
      </w:r>
      <w:proofErr w:type="spellStart"/>
      <w:r w:rsidRPr="003003CD">
        <w:rPr>
          <w:rFonts w:ascii="Century Gothic" w:hAnsi="Century Gothic"/>
          <w:sz w:val="24"/>
        </w:rPr>
        <w:t>Midway</w:t>
      </w:r>
      <w:proofErr w:type="spellEnd"/>
      <w:r w:rsidRPr="003003CD">
        <w:rPr>
          <w:rFonts w:ascii="Century Gothic" w:hAnsi="Century Gothic"/>
          <w:sz w:val="24"/>
        </w:rPr>
        <w:t xml:space="preserve"> llegó a América con idénticos resultados: el videojuego salió de los bares y salones recreativos y dio el salto a las cafeterías, pizzerías y negocios varios: todo el mundo quería tener una máquina de </w:t>
      </w:r>
      <w:proofErr w:type="spellStart"/>
      <w:r w:rsidRPr="003003CD">
        <w:rPr>
          <w:rFonts w:ascii="Century Gothic" w:hAnsi="Century Gothic"/>
          <w:sz w:val="24"/>
        </w:rPr>
        <w:t>Space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>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lastRenderedPageBreak/>
        <w:t xml:space="preserve">Según </w:t>
      </w:r>
      <w:proofErr w:type="spellStart"/>
      <w:r w:rsidRPr="003003CD">
        <w:rPr>
          <w:rFonts w:ascii="Century Gothic" w:hAnsi="Century Gothic"/>
          <w:sz w:val="24"/>
        </w:rPr>
        <w:t>Taito</w:t>
      </w:r>
      <w:proofErr w:type="spellEnd"/>
      <w:r w:rsidRPr="003003CD">
        <w:rPr>
          <w:rFonts w:ascii="Century Gothic" w:hAnsi="Century Gothic"/>
          <w:sz w:val="24"/>
        </w:rPr>
        <w:t xml:space="preserve">, </w:t>
      </w:r>
      <w:proofErr w:type="spellStart"/>
      <w:r w:rsidRPr="003003CD">
        <w:rPr>
          <w:rFonts w:ascii="Century Gothic" w:hAnsi="Century Gothic"/>
          <w:sz w:val="24"/>
        </w:rPr>
        <w:t>Space</w:t>
      </w:r>
      <w:proofErr w:type="spellEnd"/>
      <w:r w:rsidRPr="003003CD">
        <w:rPr>
          <w:rFonts w:ascii="Century Gothic" w:hAnsi="Century Gothic"/>
          <w:sz w:val="24"/>
        </w:rPr>
        <w:t xml:space="preserve"> </w:t>
      </w:r>
      <w:proofErr w:type="spellStart"/>
      <w:r w:rsidRPr="003003CD">
        <w:rPr>
          <w:rFonts w:ascii="Century Gothic" w:hAnsi="Century Gothic"/>
          <w:sz w:val="24"/>
        </w:rPr>
        <w:t>Invaders</w:t>
      </w:r>
      <w:proofErr w:type="spellEnd"/>
      <w:r w:rsidRPr="003003CD">
        <w:rPr>
          <w:rFonts w:ascii="Century Gothic" w:hAnsi="Century Gothic"/>
          <w:sz w:val="24"/>
        </w:rPr>
        <w:t xml:space="preserve"> ha facturado más de 500 millones de dólares a lo largo de su historia, dejando tras de sí un reguero de historias más o menos verídicas.</w:t>
      </w:r>
    </w:p>
    <w:p w:rsidR="003003CD" w:rsidRPr="003003CD" w:rsidRDefault="003003CD" w:rsidP="003003CD">
      <w:pPr>
        <w:pStyle w:val="Parrafo-Luan"/>
      </w:pPr>
    </w:p>
    <w:p w:rsidR="00472179" w:rsidRPr="007C2233" w:rsidRDefault="00F71CBB" w:rsidP="00472179">
      <w:pPr>
        <w:pStyle w:val="Titulo1-DAE"/>
        <w:rPr>
          <w:b w:val="0"/>
        </w:rPr>
      </w:pPr>
      <w:bookmarkStart w:id="2" w:name="_Toc418581501"/>
      <w:r>
        <w:t>DESCRIPCION DEL JUEGO</w:t>
      </w:r>
      <w:bookmarkEnd w:id="2"/>
      <w:r w:rsidR="00EC240B">
        <w:t xml:space="preserve"> </w:t>
      </w:r>
    </w:p>
    <w:p w:rsidR="003003CD" w:rsidRPr="003003CD" w:rsidRDefault="003003CD" w:rsidP="003003CD">
      <w:pPr>
        <w:pStyle w:val="Parrafo-Luan"/>
      </w:pP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6D250F">
        <w:rPr>
          <w:rStyle w:val="Parrafo-LuanCar"/>
        </w:rPr>
        <w:t>El jugador controla</w:t>
      </w:r>
      <w:r w:rsidRPr="003003CD">
        <w:rPr>
          <w:rFonts w:ascii="Century Gothic" w:hAnsi="Century Gothic"/>
          <w:sz w:val="24"/>
        </w:rPr>
        <w:t xml:space="preserve"> un </w:t>
      </w:r>
      <w:hyperlink r:id="rId25" w:tooltip="Cañón (artillería)" w:history="1">
        <w:r w:rsidRPr="003003CD">
          <w:rPr>
            <w:rFonts w:ascii="Century Gothic" w:hAnsi="Century Gothic"/>
            <w:sz w:val="24"/>
          </w:rPr>
          <w:t>cañón</w:t>
        </w:r>
      </w:hyperlink>
      <w:r w:rsidRPr="003003CD">
        <w:rPr>
          <w:rFonts w:ascii="Century Gothic" w:hAnsi="Century Gothic"/>
          <w:sz w:val="24"/>
        </w:rPr>
        <w:t> que puede moverse a la derecha o izquierda a lo largo de la parte inferior de la pantalla, además cuenta con un botón de disparo con el cual el cañón manda un láser. Solo se puede disparar un láser a la vez, así que el jugador tiene que esperar después de cada disparo.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>Entre tanto, el jugador tiene que ir destruyendo a los invasores, quienes tiran bombas y se mueven de derecha a izquierda y viceversa mientras van avanzando hacia el tanque. Estos invasores son de tres formas: en forma de cangrejo, de calamar y de pulpo, quienes van acercándose a la tierra cada vez más rápido. Este ciclo se puede repetir en forma indefinida. Ocasionalmente aparecen platillos voladores y se ganan bonos si son destruidos.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>Si los invasores llegan al cañón controlado por el jugador, el juego termina.</w:t>
      </w:r>
    </w:p>
    <w:p w:rsidR="003003CD" w:rsidRPr="003003CD" w:rsidRDefault="003003CD" w:rsidP="003003CD">
      <w:pPr>
        <w:jc w:val="both"/>
        <w:rPr>
          <w:rFonts w:ascii="Century Gothic" w:hAnsi="Century Gothic"/>
          <w:sz w:val="24"/>
        </w:rPr>
      </w:pPr>
      <w:r w:rsidRPr="003003CD">
        <w:rPr>
          <w:rFonts w:ascii="Century Gothic" w:hAnsi="Century Gothic"/>
          <w:sz w:val="24"/>
        </w:rPr>
        <w:t>Se ganan puntos matando extraterrestres. El jugador puede refugiarse temporalmente en bunkers, pero éstos son destruibles.</w:t>
      </w:r>
    </w:p>
    <w:p w:rsidR="003003CD" w:rsidRPr="003003CD" w:rsidRDefault="003003CD" w:rsidP="003003CD">
      <w:pPr>
        <w:pStyle w:val="Parrafo-Luan"/>
      </w:pPr>
    </w:p>
    <w:p w:rsidR="00C60BD0" w:rsidRDefault="00F71CBB" w:rsidP="003003CD">
      <w:pPr>
        <w:pStyle w:val="Titulo1-DAE"/>
      </w:pPr>
      <w:bookmarkStart w:id="3" w:name="_Toc418581502"/>
      <w:r>
        <w:t>REGLAS DEL JUEGO</w:t>
      </w:r>
      <w:bookmarkEnd w:id="3"/>
    </w:p>
    <w:p w:rsidR="003003CD" w:rsidRPr="003003CD" w:rsidRDefault="003003CD" w:rsidP="003003CD">
      <w:pPr>
        <w:pStyle w:val="Parrafo-Luan"/>
      </w:pP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Derribar a los invasores que se aproximen a la nave.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Una vez destruido la formación de los invasores aparecerá una nueva.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Si la nave recibe un impacto de un invasor o de cualquier proyectil enemigo perderá una vida.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Si un invasor consigue alcanzar la parte inferior de la pantalla perderá una de las vidas.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Si se pierde todas las vidas la partida habrá terminado.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Las únicas acciones permitidas son moverse a la derecha, a la izquierda y disparar.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Se pueden realizar varios disparos.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Los puntajes son de 30 puntos para los invasores eliminados.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t>Cuando el jugador elimina todo un bloque de invasores se reinicia el nivel.</w:t>
      </w:r>
    </w:p>
    <w:p w:rsidR="003003CD" w:rsidRPr="003003CD" w:rsidRDefault="003003CD" w:rsidP="003003CD">
      <w:pPr>
        <w:pStyle w:val="Prrafodelista"/>
        <w:numPr>
          <w:ilvl w:val="0"/>
          <w:numId w:val="18"/>
        </w:numPr>
        <w:spacing w:after="200" w:line="276" w:lineRule="auto"/>
        <w:jc w:val="both"/>
        <w:rPr>
          <w:rFonts w:ascii="Century Gothic" w:eastAsiaTheme="minorEastAsia" w:hAnsi="Century Gothic"/>
          <w:sz w:val="24"/>
        </w:rPr>
      </w:pPr>
      <w:r w:rsidRPr="003003CD">
        <w:rPr>
          <w:rFonts w:ascii="Century Gothic" w:eastAsiaTheme="minorEastAsia" w:hAnsi="Century Gothic"/>
          <w:sz w:val="24"/>
        </w:rPr>
        <w:lastRenderedPageBreak/>
        <w:t>El juego terminará cuando el jugador se queda sin vida o cuando los invasores toquen el límite inferior establecido.</w:t>
      </w:r>
    </w:p>
    <w:p w:rsidR="003003CD" w:rsidRPr="003003CD" w:rsidRDefault="003003CD" w:rsidP="003003CD">
      <w:pPr>
        <w:pStyle w:val="Parrafo-Luan"/>
      </w:pPr>
    </w:p>
    <w:sectPr w:rsidR="003003CD" w:rsidRPr="003003CD" w:rsidSect="00CB479C">
      <w:headerReference w:type="default" r:id="rId26"/>
      <w:footerReference w:type="even" r:id="rId27"/>
      <w:footerReference w:type="default" r:id="rId28"/>
      <w:pgSz w:w="11907" w:h="16839" w:code="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B43" w:rsidRDefault="00086B43">
      <w:pPr>
        <w:spacing w:after="0" w:line="240" w:lineRule="auto"/>
      </w:pPr>
      <w:r>
        <w:separator/>
      </w:r>
    </w:p>
  </w:endnote>
  <w:endnote w:type="continuationSeparator" w:id="0">
    <w:p w:rsidR="00086B43" w:rsidRDefault="0008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D05" w:rsidRDefault="00D66D05">
    <w:pPr>
      <w:jc w:val="right"/>
    </w:pPr>
  </w:p>
  <w:p w:rsidR="00D66D05" w:rsidRDefault="00D66D05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  <w:r>
      <w:rPr>
        <w:lang w:val="es-ES"/>
      </w:rPr>
      <w:t xml:space="preserve"> </w:t>
    </w:r>
    <w:r>
      <w:rPr>
        <w:color w:val="E68422" w:themeColor="accent3"/>
      </w:rPr>
      <w:sym w:font="Wingdings 2" w:char="F097"/>
    </w:r>
    <w:r>
      <w:rPr>
        <w:lang w:val="es-ES"/>
      </w:rPr>
      <w:t xml:space="preserve"> </w:t>
    </w:r>
  </w:p>
  <w:p w:rsidR="00D66D05" w:rsidRDefault="00D66D05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7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12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840B7A9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D66D05" w:rsidRDefault="00D66D05">
    <w:pPr>
      <w:pStyle w:val="Sinespaciado"/>
      <w:rPr>
        <w:sz w:val="2"/>
        <w:szCs w:val="2"/>
      </w:rPr>
    </w:pPr>
  </w:p>
  <w:p w:rsidR="00D66D05" w:rsidRDefault="00D66D05"/>
  <w:p w:rsidR="00D66D05" w:rsidRDefault="00D66D05"/>
  <w:p w:rsidR="00D66D05" w:rsidRDefault="00D66D0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D05" w:rsidRDefault="00D66D05">
    <w:pPr>
      <w:jc w:val="center"/>
    </w:pP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STYLEREF  "Titulo 1 - DAE" \l  \* MERGEFORMAT </w:instrText>
    </w:r>
    <w:r>
      <w:rPr>
        <w:color w:val="6076B4" w:themeColor="accent1"/>
      </w:rPr>
      <w:fldChar w:fldCharType="separate"/>
    </w:r>
    <w:r w:rsidR="00483044">
      <w:rPr>
        <w:noProof/>
        <w:color w:val="6076B4" w:themeColor="accent1"/>
      </w:rPr>
      <w:t>DESCRIPCION DEL JUEGO</w:t>
    </w:r>
    <w:r>
      <w:rPr>
        <w:color w:val="6076B4" w:themeColor="accent1"/>
      </w:rPr>
      <w:fldChar w:fldCharType="end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483044" w:rsidRPr="00483044">
      <w:rPr>
        <w:noProof/>
        <w:color w:val="6076B4" w:themeColor="accent1"/>
        <w:lang w:val="es-ES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B43" w:rsidRDefault="00086B43">
      <w:pPr>
        <w:spacing w:after="0" w:line="240" w:lineRule="auto"/>
      </w:pPr>
      <w:r>
        <w:separator/>
      </w:r>
    </w:p>
  </w:footnote>
  <w:footnote w:type="continuationSeparator" w:id="0">
    <w:p w:rsidR="00086B43" w:rsidRDefault="00086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66D05" w:rsidRDefault="00D66D0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Trabajo final</w:t>
        </w:r>
      </w:p>
    </w:sdtContent>
  </w:sdt>
  <w:p w:rsidR="00D66D05" w:rsidRDefault="00D66D05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4D82"/>
    <w:multiLevelType w:val="hybridMultilevel"/>
    <w:tmpl w:val="5D0C2A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D4131"/>
    <w:multiLevelType w:val="multilevel"/>
    <w:tmpl w:val="8BF8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933C0"/>
    <w:multiLevelType w:val="hybridMultilevel"/>
    <w:tmpl w:val="5D4C881E"/>
    <w:lvl w:ilvl="0" w:tplc="4BB24AF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E7161B"/>
    <w:multiLevelType w:val="hybridMultilevel"/>
    <w:tmpl w:val="8252041C"/>
    <w:lvl w:ilvl="0" w:tplc="D4B6056C">
      <w:start w:val="5"/>
      <w:numFmt w:val="bullet"/>
      <w:lvlText w:val="•"/>
      <w:lvlJc w:val="left"/>
      <w:pPr>
        <w:ind w:left="2160" w:hanging="72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D619B2"/>
    <w:multiLevelType w:val="hybridMultilevel"/>
    <w:tmpl w:val="1548B41A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3ECD7863"/>
    <w:multiLevelType w:val="multilevel"/>
    <w:tmpl w:val="6F128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A48BA"/>
    <w:multiLevelType w:val="hybridMultilevel"/>
    <w:tmpl w:val="8638B952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4B9D10B7"/>
    <w:multiLevelType w:val="hybridMultilevel"/>
    <w:tmpl w:val="CDF82E18"/>
    <w:lvl w:ilvl="0" w:tplc="D4B6056C">
      <w:start w:val="5"/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C1096"/>
    <w:multiLevelType w:val="hybridMultilevel"/>
    <w:tmpl w:val="19E2685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44807"/>
    <w:multiLevelType w:val="hybridMultilevel"/>
    <w:tmpl w:val="E604D68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2C10392"/>
    <w:multiLevelType w:val="hybridMultilevel"/>
    <w:tmpl w:val="5162A20A"/>
    <w:lvl w:ilvl="0" w:tplc="D4B6056C">
      <w:start w:val="5"/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FE25E7"/>
    <w:multiLevelType w:val="hybridMultilevel"/>
    <w:tmpl w:val="AF04B7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E3D2E"/>
    <w:multiLevelType w:val="hybridMultilevel"/>
    <w:tmpl w:val="B66604D0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64085293"/>
    <w:multiLevelType w:val="hybridMultilevel"/>
    <w:tmpl w:val="196484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271B9D"/>
    <w:multiLevelType w:val="hybridMultilevel"/>
    <w:tmpl w:val="15640C6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030520"/>
    <w:multiLevelType w:val="hybridMultilevel"/>
    <w:tmpl w:val="9D262936"/>
    <w:lvl w:ilvl="0" w:tplc="D4B6056C">
      <w:start w:val="5"/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D09D4"/>
    <w:multiLevelType w:val="multilevel"/>
    <w:tmpl w:val="6F6C1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9D38D2"/>
    <w:multiLevelType w:val="hybridMultilevel"/>
    <w:tmpl w:val="1A7EA7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16"/>
  </w:num>
  <w:num w:numId="7">
    <w:abstractNumId w:val="4"/>
  </w:num>
  <w:num w:numId="8">
    <w:abstractNumId w:val="0"/>
  </w:num>
  <w:num w:numId="9">
    <w:abstractNumId w:val="14"/>
  </w:num>
  <w:num w:numId="10">
    <w:abstractNumId w:val="17"/>
  </w:num>
  <w:num w:numId="11">
    <w:abstractNumId w:val="2"/>
  </w:num>
  <w:num w:numId="12">
    <w:abstractNumId w:val="13"/>
  </w:num>
  <w:num w:numId="13">
    <w:abstractNumId w:val="10"/>
  </w:num>
  <w:num w:numId="14">
    <w:abstractNumId w:val="15"/>
  </w:num>
  <w:num w:numId="15">
    <w:abstractNumId w:val="3"/>
  </w:num>
  <w:num w:numId="16">
    <w:abstractNumId w:val="1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B1"/>
    <w:rsid w:val="00020567"/>
    <w:rsid w:val="00050021"/>
    <w:rsid w:val="00052D09"/>
    <w:rsid w:val="000609F6"/>
    <w:rsid w:val="00070CD8"/>
    <w:rsid w:val="00086B43"/>
    <w:rsid w:val="00097A03"/>
    <w:rsid w:val="000B3F13"/>
    <w:rsid w:val="000B6593"/>
    <w:rsid w:val="000E0BD7"/>
    <w:rsid w:val="000E37EF"/>
    <w:rsid w:val="000E58F7"/>
    <w:rsid w:val="00100853"/>
    <w:rsid w:val="00100BB1"/>
    <w:rsid w:val="00113A8A"/>
    <w:rsid w:val="00131F61"/>
    <w:rsid w:val="00134D4C"/>
    <w:rsid w:val="001500AA"/>
    <w:rsid w:val="00171ABE"/>
    <w:rsid w:val="00184A08"/>
    <w:rsid w:val="00191A85"/>
    <w:rsid w:val="001A04B4"/>
    <w:rsid w:val="001A3FAB"/>
    <w:rsid w:val="001C1F75"/>
    <w:rsid w:val="001D0CC0"/>
    <w:rsid w:val="001D204E"/>
    <w:rsid w:val="001D5E75"/>
    <w:rsid w:val="0020681E"/>
    <w:rsid w:val="00207C94"/>
    <w:rsid w:val="00221244"/>
    <w:rsid w:val="00287BB6"/>
    <w:rsid w:val="00294FEC"/>
    <w:rsid w:val="002A091A"/>
    <w:rsid w:val="002B177A"/>
    <w:rsid w:val="002C52AD"/>
    <w:rsid w:val="002F1A88"/>
    <w:rsid w:val="003003CD"/>
    <w:rsid w:val="00317EBA"/>
    <w:rsid w:val="00321C02"/>
    <w:rsid w:val="00347E0F"/>
    <w:rsid w:val="00367F94"/>
    <w:rsid w:val="003709FE"/>
    <w:rsid w:val="0038154E"/>
    <w:rsid w:val="0039236D"/>
    <w:rsid w:val="0039303C"/>
    <w:rsid w:val="003A6945"/>
    <w:rsid w:val="003A7D8D"/>
    <w:rsid w:val="003C69D4"/>
    <w:rsid w:val="003E396C"/>
    <w:rsid w:val="003E4BB6"/>
    <w:rsid w:val="004261BB"/>
    <w:rsid w:val="00437264"/>
    <w:rsid w:val="00461769"/>
    <w:rsid w:val="0047112D"/>
    <w:rsid w:val="00472179"/>
    <w:rsid w:val="00483044"/>
    <w:rsid w:val="00490A30"/>
    <w:rsid w:val="00496249"/>
    <w:rsid w:val="004A137A"/>
    <w:rsid w:val="004A4B6C"/>
    <w:rsid w:val="004B2050"/>
    <w:rsid w:val="004C76CD"/>
    <w:rsid w:val="004D1532"/>
    <w:rsid w:val="004D5390"/>
    <w:rsid w:val="004F1855"/>
    <w:rsid w:val="004F56B4"/>
    <w:rsid w:val="00525DB6"/>
    <w:rsid w:val="005540F5"/>
    <w:rsid w:val="005770E0"/>
    <w:rsid w:val="005846BA"/>
    <w:rsid w:val="005870C2"/>
    <w:rsid w:val="005973B4"/>
    <w:rsid w:val="005F3CE4"/>
    <w:rsid w:val="00610B2A"/>
    <w:rsid w:val="0061356B"/>
    <w:rsid w:val="00620893"/>
    <w:rsid w:val="00623E60"/>
    <w:rsid w:val="006400A1"/>
    <w:rsid w:val="00643DBC"/>
    <w:rsid w:val="006446C0"/>
    <w:rsid w:val="00652B50"/>
    <w:rsid w:val="006610DF"/>
    <w:rsid w:val="00671FA2"/>
    <w:rsid w:val="006747C7"/>
    <w:rsid w:val="00674DF4"/>
    <w:rsid w:val="00696D1B"/>
    <w:rsid w:val="006B7991"/>
    <w:rsid w:val="006C1D6F"/>
    <w:rsid w:val="006C5C6A"/>
    <w:rsid w:val="006D07E2"/>
    <w:rsid w:val="006D250F"/>
    <w:rsid w:val="006E0DDF"/>
    <w:rsid w:val="00707A20"/>
    <w:rsid w:val="007157E1"/>
    <w:rsid w:val="007160BD"/>
    <w:rsid w:val="00721E5C"/>
    <w:rsid w:val="007615C4"/>
    <w:rsid w:val="00761766"/>
    <w:rsid w:val="0076341A"/>
    <w:rsid w:val="00766CB8"/>
    <w:rsid w:val="0078710D"/>
    <w:rsid w:val="00790060"/>
    <w:rsid w:val="007A4915"/>
    <w:rsid w:val="007C2233"/>
    <w:rsid w:val="007D08CC"/>
    <w:rsid w:val="007F220E"/>
    <w:rsid w:val="00800F0C"/>
    <w:rsid w:val="00862AC3"/>
    <w:rsid w:val="00873BBB"/>
    <w:rsid w:val="008900B5"/>
    <w:rsid w:val="00892CC5"/>
    <w:rsid w:val="008945CC"/>
    <w:rsid w:val="008A6F2D"/>
    <w:rsid w:val="009146FD"/>
    <w:rsid w:val="00920257"/>
    <w:rsid w:val="00937CA5"/>
    <w:rsid w:val="00974893"/>
    <w:rsid w:val="009900BA"/>
    <w:rsid w:val="009B0802"/>
    <w:rsid w:val="009D4146"/>
    <w:rsid w:val="009F41B2"/>
    <w:rsid w:val="00A06C49"/>
    <w:rsid w:val="00A137F7"/>
    <w:rsid w:val="00A16B70"/>
    <w:rsid w:val="00A24E85"/>
    <w:rsid w:val="00A37DC6"/>
    <w:rsid w:val="00A60726"/>
    <w:rsid w:val="00A61D4E"/>
    <w:rsid w:val="00A81F1E"/>
    <w:rsid w:val="00A9513C"/>
    <w:rsid w:val="00AA6D59"/>
    <w:rsid w:val="00AB7FE0"/>
    <w:rsid w:val="00AF3559"/>
    <w:rsid w:val="00B07C7B"/>
    <w:rsid w:val="00B120FD"/>
    <w:rsid w:val="00B12BDF"/>
    <w:rsid w:val="00B21FCF"/>
    <w:rsid w:val="00B32C94"/>
    <w:rsid w:val="00B57F5C"/>
    <w:rsid w:val="00B62A42"/>
    <w:rsid w:val="00B67D23"/>
    <w:rsid w:val="00B745AD"/>
    <w:rsid w:val="00B86163"/>
    <w:rsid w:val="00B92031"/>
    <w:rsid w:val="00BC0DB3"/>
    <w:rsid w:val="00BD19F6"/>
    <w:rsid w:val="00BD24C5"/>
    <w:rsid w:val="00C01715"/>
    <w:rsid w:val="00C21B76"/>
    <w:rsid w:val="00C25BF4"/>
    <w:rsid w:val="00C40039"/>
    <w:rsid w:val="00C51AED"/>
    <w:rsid w:val="00C60BD0"/>
    <w:rsid w:val="00C612A0"/>
    <w:rsid w:val="00C62C6B"/>
    <w:rsid w:val="00C710C0"/>
    <w:rsid w:val="00CA3E52"/>
    <w:rsid w:val="00CB479C"/>
    <w:rsid w:val="00CC6847"/>
    <w:rsid w:val="00CE38B2"/>
    <w:rsid w:val="00CF4ED4"/>
    <w:rsid w:val="00D04E1B"/>
    <w:rsid w:val="00D0643E"/>
    <w:rsid w:val="00D07886"/>
    <w:rsid w:val="00D41E56"/>
    <w:rsid w:val="00D66D05"/>
    <w:rsid w:val="00D91551"/>
    <w:rsid w:val="00D95E71"/>
    <w:rsid w:val="00DA0457"/>
    <w:rsid w:val="00DA4228"/>
    <w:rsid w:val="00DD35B1"/>
    <w:rsid w:val="00DE36E7"/>
    <w:rsid w:val="00DE74FF"/>
    <w:rsid w:val="00E0113E"/>
    <w:rsid w:val="00E13843"/>
    <w:rsid w:val="00E203DF"/>
    <w:rsid w:val="00E40B04"/>
    <w:rsid w:val="00E82BEB"/>
    <w:rsid w:val="00EA6CE9"/>
    <w:rsid w:val="00EB20A6"/>
    <w:rsid w:val="00EB32F1"/>
    <w:rsid w:val="00EC240B"/>
    <w:rsid w:val="00EE1249"/>
    <w:rsid w:val="00F00F7F"/>
    <w:rsid w:val="00F11B2B"/>
    <w:rsid w:val="00F20D7A"/>
    <w:rsid w:val="00F56854"/>
    <w:rsid w:val="00F617AF"/>
    <w:rsid w:val="00F64BF3"/>
    <w:rsid w:val="00F71CBB"/>
    <w:rsid w:val="00F73F88"/>
    <w:rsid w:val="00F91EA8"/>
    <w:rsid w:val="00F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A4327E-1F32-4BD3-A532-668FB1C9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Ttulo10">
    <w:name w:val="Título1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leChar">
    <w:name w:val="Title Char"/>
    <w:basedOn w:val="Fuentedeprrafopredeter"/>
    <w:link w:val="Ttulo10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notapie">
    <w:name w:val="footnote text"/>
    <w:basedOn w:val="Normal"/>
    <w:link w:val="TextonotapieCar"/>
    <w:uiPriority w:val="99"/>
    <w:semiHidden/>
    <w:unhideWhenUsed/>
    <w:rsid w:val="00721E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1E5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21E5C"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7615C4"/>
    <w:pPr>
      <w:spacing w:after="100" w:line="259" w:lineRule="auto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615C4"/>
    <w:pPr>
      <w:spacing w:after="100" w:line="259" w:lineRule="auto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615C4"/>
    <w:pPr>
      <w:spacing w:after="100" w:line="259" w:lineRule="auto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7615C4"/>
    <w:rPr>
      <w:color w:val="3399FF" w:themeColor="hyperlink"/>
      <w:u w:val="single"/>
    </w:rPr>
  </w:style>
  <w:style w:type="table" w:styleId="Tablaconcuadrcula">
    <w:name w:val="Table Grid"/>
    <w:basedOn w:val="Tablanormal"/>
    <w:uiPriority w:val="59"/>
    <w:rsid w:val="00F00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67D23"/>
  </w:style>
  <w:style w:type="table" w:customStyle="1" w:styleId="Tabladecuadrcula1clara-nfasis61">
    <w:name w:val="Tabla de cuadrícula 1 clara - Énfasis 61"/>
    <w:basedOn w:val="Tablanormal"/>
    <w:uiPriority w:val="46"/>
    <w:rsid w:val="00B67D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CCCE" w:themeColor="accent6" w:themeTint="66"/>
        <w:left w:val="single" w:sz="4" w:space="0" w:color="C7CCCE" w:themeColor="accent6" w:themeTint="66"/>
        <w:bottom w:val="single" w:sz="4" w:space="0" w:color="C7CCCE" w:themeColor="accent6" w:themeTint="66"/>
        <w:right w:val="single" w:sz="4" w:space="0" w:color="C7CCCE" w:themeColor="accent6" w:themeTint="66"/>
        <w:insideH w:val="single" w:sz="4" w:space="0" w:color="C7CCCE" w:themeColor="accent6" w:themeTint="66"/>
        <w:insideV w:val="single" w:sz="4" w:space="0" w:color="C7CCCE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B2B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B2B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B67D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B7B7" w:themeColor="accent2" w:themeTint="66"/>
        <w:left w:val="single" w:sz="4" w:space="0" w:color="D9B7B7" w:themeColor="accent2" w:themeTint="66"/>
        <w:bottom w:val="single" w:sz="4" w:space="0" w:color="D9B7B7" w:themeColor="accent2" w:themeTint="66"/>
        <w:right w:val="single" w:sz="4" w:space="0" w:color="D9B7B7" w:themeColor="accent2" w:themeTint="66"/>
        <w:insideH w:val="single" w:sz="4" w:space="0" w:color="D9B7B7" w:themeColor="accent2" w:themeTint="66"/>
        <w:insideV w:val="single" w:sz="4" w:space="0" w:color="D9B7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939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939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B67D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E58F" w:themeColor="accent5" w:themeTint="66"/>
        <w:left w:val="single" w:sz="4" w:space="0" w:color="C6E58F" w:themeColor="accent5" w:themeTint="66"/>
        <w:bottom w:val="single" w:sz="4" w:space="0" w:color="C6E58F" w:themeColor="accent5" w:themeTint="66"/>
        <w:right w:val="single" w:sz="4" w:space="0" w:color="C6E58F" w:themeColor="accent5" w:themeTint="66"/>
        <w:insideH w:val="single" w:sz="4" w:space="0" w:color="C6E58F" w:themeColor="accent5" w:themeTint="66"/>
        <w:insideV w:val="single" w:sz="4" w:space="0" w:color="C6E58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AD95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D95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B67D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C1AF" w:themeColor="accent4" w:themeTint="66"/>
        <w:left w:val="single" w:sz="4" w:space="0" w:color="D3C1AF" w:themeColor="accent4" w:themeTint="66"/>
        <w:bottom w:val="single" w:sz="4" w:space="0" w:color="D3C1AF" w:themeColor="accent4" w:themeTint="66"/>
        <w:right w:val="single" w:sz="4" w:space="0" w:color="D3C1AF" w:themeColor="accent4" w:themeTint="66"/>
        <w:insideH w:val="single" w:sz="4" w:space="0" w:color="D3C1AF" w:themeColor="accent4" w:themeTint="66"/>
        <w:insideV w:val="single" w:sz="4" w:space="0" w:color="D3C1A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A3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A3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51">
    <w:name w:val="Tabla de cuadrícula 2 - Énfasis 51"/>
    <w:basedOn w:val="Tablanormal"/>
    <w:uiPriority w:val="47"/>
    <w:rsid w:val="00B67D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AD957" w:themeColor="accent5" w:themeTint="99"/>
        <w:bottom w:val="single" w:sz="2" w:space="0" w:color="AAD957" w:themeColor="accent5" w:themeTint="99"/>
        <w:insideH w:val="single" w:sz="2" w:space="0" w:color="AAD957" w:themeColor="accent5" w:themeTint="99"/>
        <w:insideV w:val="single" w:sz="2" w:space="0" w:color="AAD95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AD95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D95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7" w:themeFill="accent5" w:themeFillTint="33"/>
      </w:tcPr>
    </w:tblStylePr>
    <w:tblStylePr w:type="band1Horz">
      <w:tblPr/>
      <w:tcPr>
        <w:shd w:val="clear" w:color="auto" w:fill="E2F2C7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B67D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CB2B6" w:themeColor="accent6" w:themeTint="99"/>
        <w:bottom w:val="single" w:sz="2" w:space="0" w:color="ACB2B6" w:themeColor="accent6" w:themeTint="99"/>
        <w:insideH w:val="single" w:sz="2" w:space="0" w:color="ACB2B6" w:themeColor="accent6" w:themeTint="99"/>
        <w:insideV w:val="single" w:sz="2" w:space="0" w:color="ACB2B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CB2B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B2B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B67D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AD957" w:themeColor="accent5" w:themeTint="99"/>
        <w:left w:val="single" w:sz="4" w:space="0" w:color="AAD957" w:themeColor="accent5" w:themeTint="99"/>
        <w:bottom w:val="single" w:sz="4" w:space="0" w:color="AAD957" w:themeColor="accent5" w:themeTint="99"/>
        <w:right w:val="single" w:sz="4" w:space="0" w:color="AAD957" w:themeColor="accent5" w:themeTint="99"/>
        <w:insideH w:val="single" w:sz="4" w:space="0" w:color="AAD957" w:themeColor="accent5" w:themeTint="99"/>
        <w:insideV w:val="single" w:sz="4" w:space="0" w:color="AAD95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2C7" w:themeFill="accent5" w:themeFillTint="33"/>
      </w:tcPr>
    </w:tblStylePr>
    <w:tblStylePr w:type="band1Horz">
      <w:tblPr/>
      <w:tcPr>
        <w:shd w:val="clear" w:color="auto" w:fill="E2F2C7" w:themeFill="accent5" w:themeFillTint="33"/>
      </w:tcPr>
    </w:tblStylePr>
    <w:tblStylePr w:type="neCell">
      <w:tblPr/>
      <w:tcPr>
        <w:tcBorders>
          <w:bottom w:val="single" w:sz="4" w:space="0" w:color="AAD957" w:themeColor="accent5" w:themeTint="99"/>
        </w:tcBorders>
      </w:tcPr>
    </w:tblStylePr>
    <w:tblStylePr w:type="nwCell">
      <w:tblPr/>
      <w:tcPr>
        <w:tcBorders>
          <w:bottom w:val="single" w:sz="4" w:space="0" w:color="AAD957" w:themeColor="accent5" w:themeTint="99"/>
        </w:tcBorders>
      </w:tcPr>
    </w:tblStylePr>
    <w:tblStylePr w:type="seCell">
      <w:tblPr/>
      <w:tcPr>
        <w:tcBorders>
          <w:top w:val="single" w:sz="4" w:space="0" w:color="AAD957" w:themeColor="accent5" w:themeTint="99"/>
        </w:tcBorders>
      </w:tcPr>
    </w:tblStylePr>
    <w:tblStylePr w:type="swCell">
      <w:tblPr/>
      <w:tcPr>
        <w:tcBorders>
          <w:top w:val="single" w:sz="4" w:space="0" w:color="AAD957" w:themeColor="accent5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  <w:tblStylePr w:type="neCell">
      <w:tblPr/>
      <w:tcPr>
        <w:tcBorders>
          <w:bottom w:val="single" w:sz="4" w:space="0" w:color="BEA388" w:themeColor="accent4" w:themeTint="99"/>
        </w:tcBorders>
      </w:tcPr>
    </w:tblStylePr>
    <w:tblStylePr w:type="nwCell">
      <w:tblPr/>
      <w:tcPr>
        <w:tcBorders>
          <w:bottom w:val="single" w:sz="4" w:space="0" w:color="BEA388" w:themeColor="accent4" w:themeTint="99"/>
        </w:tcBorders>
      </w:tcPr>
    </w:tblStylePr>
    <w:tblStylePr w:type="seCell">
      <w:tblPr/>
      <w:tcPr>
        <w:tcBorders>
          <w:top w:val="single" w:sz="4" w:space="0" w:color="BEA388" w:themeColor="accent4" w:themeTint="99"/>
        </w:tcBorders>
      </w:tcPr>
    </w:tblStylePr>
    <w:tblStylePr w:type="swCell">
      <w:tblPr/>
      <w:tcPr>
        <w:tcBorders>
          <w:top w:val="single" w:sz="4" w:space="0" w:color="BEA388" w:themeColor="accent4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B47A" w:themeColor="accent3" w:themeTint="99"/>
        <w:left w:val="single" w:sz="4" w:space="0" w:color="F0B47A" w:themeColor="accent3" w:themeTint="99"/>
        <w:bottom w:val="single" w:sz="4" w:space="0" w:color="F0B47A" w:themeColor="accent3" w:themeTint="99"/>
        <w:right w:val="single" w:sz="4" w:space="0" w:color="F0B47A" w:themeColor="accent3" w:themeTint="99"/>
        <w:insideH w:val="single" w:sz="4" w:space="0" w:color="F0B47A" w:themeColor="accent3" w:themeTint="99"/>
        <w:insideV w:val="single" w:sz="4" w:space="0" w:color="F0B47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2" w:themeFill="accent3" w:themeFillTint="33"/>
      </w:tcPr>
    </w:tblStylePr>
    <w:tblStylePr w:type="band1Horz">
      <w:tblPr/>
      <w:tcPr>
        <w:shd w:val="clear" w:color="auto" w:fill="FAE6D2" w:themeFill="accent3" w:themeFillTint="33"/>
      </w:tcPr>
    </w:tblStylePr>
    <w:tblStylePr w:type="neCell">
      <w:tblPr/>
      <w:tcPr>
        <w:tcBorders>
          <w:bottom w:val="single" w:sz="4" w:space="0" w:color="F0B47A" w:themeColor="accent3" w:themeTint="99"/>
        </w:tcBorders>
      </w:tcPr>
    </w:tblStylePr>
    <w:tblStylePr w:type="nwCell">
      <w:tblPr/>
      <w:tcPr>
        <w:tcBorders>
          <w:bottom w:val="single" w:sz="4" w:space="0" w:color="F0B47A" w:themeColor="accent3" w:themeTint="99"/>
        </w:tcBorders>
      </w:tcPr>
    </w:tblStylePr>
    <w:tblStylePr w:type="seCell">
      <w:tblPr/>
      <w:tcPr>
        <w:tcBorders>
          <w:top w:val="single" w:sz="4" w:space="0" w:color="F0B47A" w:themeColor="accent3" w:themeTint="99"/>
        </w:tcBorders>
      </w:tcPr>
    </w:tblStylePr>
    <w:tblStylePr w:type="swCell">
      <w:tblPr/>
      <w:tcPr>
        <w:tcBorders>
          <w:top w:val="single" w:sz="4" w:space="0" w:color="F0B47A" w:themeColor="accent3" w:themeTint="99"/>
        </w:tcBorders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AD957" w:themeColor="accent5" w:themeTint="99"/>
        <w:left w:val="single" w:sz="4" w:space="0" w:color="AAD957" w:themeColor="accent5" w:themeTint="99"/>
        <w:bottom w:val="single" w:sz="4" w:space="0" w:color="AAD957" w:themeColor="accent5" w:themeTint="99"/>
        <w:right w:val="single" w:sz="4" w:space="0" w:color="AAD957" w:themeColor="accent5" w:themeTint="99"/>
        <w:insideH w:val="single" w:sz="4" w:space="0" w:color="AAD957" w:themeColor="accent5" w:themeTint="99"/>
        <w:insideV w:val="single" w:sz="4" w:space="0" w:color="AAD95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891F" w:themeColor="accent5"/>
          <w:left w:val="single" w:sz="4" w:space="0" w:color="63891F" w:themeColor="accent5"/>
          <w:bottom w:val="single" w:sz="4" w:space="0" w:color="63891F" w:themeColor="accent5"/>
          <w:right w:val="single" w:sz="4" w:space="0" w:color="63891F" w:themeColor="accent5"/>
          <w:insideH w:val="nil"/>
          <w:insideV w:val="nil"/>
        </w:tcBorders>
        <w:shd w:val="clear" w:color="auto" w:fill="63891F" w:themeFill="accent5"/>
      </w:tcPr>
    </w:tblStylePr>
    <w:tblStylePr w:type="lastRow">
      <w:rPr>
        <w:b/>
        <w:bCs/>
      </w:rPr>
      <w:tblPr/>
      <w:tcPr>
        <w:tcBorders>
          <w:top w:val="double" w:sz="4" w:space="0" w:color="63891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2C7" w:themeFill="accent5" w:themeFillTint="33"/>
      </w:tcPr>
    </w:tblStylePr>
    <w:tblStylePr w:type="band1Horz">
      <w:tblPr/>
      <w:tcPr>
        <w:shd w:val="clear" w:color="auto" w:fill="E2F2C7" w:themeFill="accent5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B47A" w:themeColor="accent3" w:themeTint="99"/>
        <w:left w:val="single" w:sz="4" w:space="0" w:color="F0B47A" w:themeColor="accent3" w:themeTint="99"/>
        <w:bottom w:val="single" w:sz="4" w:space="0" w:color="F0B47A" w:themeColor="accent3" w:themeTint="99"/>
        <w:right w:val="single" w:sz="4" w:space="0" w:color="F0B47A" w:themeColor="accent3" w:themeTint="99"/>
        <w:insideH w:val="single" w:sz="4" w:space="0" w:color="F0B47A" w:themeColor="accent3" w:themeTint="99"/>
        <w:insideV w:val="single" w:sz="4" w:space="0" w:color="F0B47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8422" w:themeColor="accent3"/>
          <w:left w:val="single" w:sz="4" w:space="0" w:color="E68422" w:themeColor="accent3"/>
          <w:bottom w:val="single" w:sz="4" w:space="0" w:color="E68422" w:themeColor="accent3"/>
          <w:right w:val="single" w:sz="4" w:space="0" w:color="E68422" w:themeColor="accent3"/>
          <w:insideH w:val="nil"/>
          <w:insideV w:val="nil"/>
        </w:tcBorders>
        <w:shd w:val="clear" w:color="auto" w:fill="E68422" w:themeFill="accent3"/>
      </w:tcPr>
    </w:tblStylePr>
    <w:tblStylePr w:type="lastRow">
      <w:rPr>
        <w:b/>
        <w:bCs/>
      </w:rPr>
      <w:tblPr/>
      <w:tcPr>
        <w:tcBorders>
          <w:top w:val="double" w:sz="4" w:space="0" w:color="E6842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2" w:themeFill="accent3" w:themeFillTint="33"/>
      </w:tcPr>
    </w:tblStylePr>
    <w:tblStylePr w:type="band1Horz">
      <w:tblPr/>
      <w:tcPr>
        <w:shd w:val="clear" w:color="auto" w:fill="FAE6D2" w:themeFill="accent3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3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76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76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76B4" w:themeFill="accent1"/>
      </w:tcPr>
    </w:tblStylePr>
    <w:tblStylePr w:type="band1Vert">
      <w:tblPr/>
      <w:tcPr>
        <w:shd w:val="clear" w:color="auto" w:fill="BFC8E1" w:themeFill="accent1" w:themeFillTint="66"/>
      </w:tcPr>
    </w:tblStylePr>
    <w:tblStylePr w:type="band1Horz">
      <w:tblPr/>
      <w:tcPr>
        <w:shd w:val="clear" w:color="auto" w:fill="BFC8E1" w:themeFill="accent1" w:themeFillTint="66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A16B70"/>
    <w:pPr>
      <w:spacing w:after="0" w:line="240" w:lineRule="auto"/>
    </w:pPr>
    <w:rPr>
      <w:color w:val="743D3D" w:themeColor="accent2" w:themeShade="BF"/>
    </w:rPr>
    <w:tblPr>
      <w:tblStyleRowBandSize w:val="1"/>
      <w:tblStyleColBandSize w:val="1"/>
      <w:tblInd w:w="0" w:type="dxa"/>
      <w:tblBorders>
        <w:top w:val="single" w:sz="4" w:space="0" w:color="C69393" w:themeColor="accent2" w:themeTint="99"/>
        <w:left w:val="single" w:sz="4" w:space="0" w:color="C69393" w:themeColor="accent2" w:themeTint="99"/>
        <w:bottom w:val="single" w:sz="4" w:space="0" w:color="C69393" w:themeColor="accent2" w:themeTint="99"/>
        <w:right w:val="single" w:sz="4" w:space="0" w:color="C69393" w:themeColor="accent2" w:themeTint="99"/>
        <w:insideH w:val="single" w:sz="4" w:space="0" w:color="C69393" w:themeColor="accent2" w:themeTint="99"/>
        <w:insideV w:val="single" w:sz="4" w:space="0" w:color="C6939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939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939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BDB" w:themeFill="accent2" w:themeFillTint="33"/>
      </w:tcPr>
    </w:tblStylePr>
    <w:tblStylePr w:type="band1Horz">
      <w:tblPr/>
      <w:tcPr>
        <w:shd w:val="clear" w:color="auto" w:fill="ECDBDB" w:themeFill="accent2" w:themeFillTint="33"/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A16B70"/>
    <w:pPr>
      <w:spacing w:after="0" w:line="240" w:lineRule="auto"/>
    </w:pPr>
    <w:rPr>
      <w:color w:val="624C36" w:themeColor="accent4" w:themeShade="BF"/>
    </w:rPr>
    <w:tblPr>
      <w:tblStyleRowBandSize w:val="1"/>
      <w:tblStyleColBandSize w:val="1"/>
      <w:tblInd w:w="0" w:type="dxa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  <w:tblStylePr w:type="neCell">
      <w:tblPr/>
      <w:tcPr>
        <w:tcBorders>
          <w:bottom w:val="single" w:sz="4" w:space="0" w:color="BEA388" w:themeColor="accent4" w:themeTint="99"/>
        </w:tcBorders>
      </w:tcPr>
    </w:tblStylePr>
    <w:tblStylePr w:type="nwCell">
      <w:tblPr/>
      <w:tcPr>
        <w:tcBorders>
          <w:bottom w:val="single" w:sz="4" w:space="0" w:color="BEA388" w:themeColor="accent4" w:themeTint="99"/>
        </w:tcBorders>
      </w:tcPr>
    </w:tblStylePr>
    <w:tblStylePr w:type="seCell">
      <w:tblPr/>
      <w:tcPr>
        <w:tcBorders>
          <w:top w:val="single" w:sz="4" w:space="0" w:color="BEA388" w:themeColor="accent4" w:themeTint="99"/>
        </w:tcBorders>
      </w:tcPr>
    </w:tblStylePr>
    <w:tblStylePr w:type="swCell">
      <w:tblPr/>
      <w:tcPr>
        <w:tcBorders>
          <w:top w:val="single" w:sz="4" w:space="0" w:color="BEA388" w:themeColor="accent4" w:themeTint="99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A16B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C5252" w:themeColor="accent2"/>
        <w:left w:val="single" w:sz="24" w:space="0" w:color="9C5252" w:themeColor="accent2"/>
        <w:bottom w:val="single" w:sz="24" w:space="0" w:color="9C5252" w:themeColor="accent2"/>
        <w:right w:val="single" w:sz="24" w:space="0" w:color="9C525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525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4-nfasis11">
    <w:name w:val="Tabla de lista 4 - Énfasis 11"/>
    <w:basedOn w:val="Tablanormal"/>
    <w:uiPriority w:val="49"/>
    <w:rsid w:val="00A16B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9FAC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paragraph" w:customStyle="1" w:styleId="Titulo1-sincursiva">
    <w:name w:val="Titulo 1 - sin cursiva"/>
    <w:basedOn w:val="Ttulo1"/>
    <w:link w:val="Titulo1-sincursivaCar"/>
    <w:qFormat/>
    <w:rsid w:val="00A16B70"/>
    <w:rPr>
      <w:b/>
      <w:i w:val="0"/>
    </w:rPr>
  </w:style>
  <w:style w:type="character" w:customStyle="1" w:styleId="Titulo1-sincursivaCar">
    <w:name w:val="Titulo 1 - sin cursiva Car"/>
    <w:basedOn w:val="Ttulo1Car"/>
    <w:link w:val="Titulo1-sincursiva"/>
    <w:rsid w:val="00A16B70"/>
    <w:rPr>
      <w:rFonts w:asciiTheme="majorHAnsi" w:eastAsiaTheme="majorEastAsia" w:hAnsiTheme="majorHAnsi" w:cstheme="majorBidi"/>
      <w:b/>
      <w:bCs/>
      <w:i w:val="0"/>
      <w:color w:val="6076B4" w:themeColor="accent1"/>
      <w:sz w:val="32"/>
      <w:szCs w:val="32"/>
    </w:rPr>
  </w:style>
  <w:style w:type="paragraph" w:customStyle="1" w:styleId="Ttulo1-Luan">
    <w:name w:val="Título 1 - Luan"/>
    <w:basedOn w:val="Titulo1-sincursiva"/>
    <w:link w:val="Ttulo1-LuanCar"/>
    <w:qFormat/>
    <w:rsid w:val="00A16B70"/>
    <w:rPr>
      <w:u w:val="single"/>
    </w:rPr>
  </w:style>
  <w:style w:type="character" w:customStyle="1" w:styleId="Ttulo1-LuanCar">
    <w:name w:val="Título 1 - Luan Car"/>
    <w:basedOn w:val="Titulo1-sincursivaCar"/>
    <w:link w:val="Ttulo1-Luan"/>
    <w:rsid w:val="00A16B70"/>
    <w:rPr>
      <w:rFonts w:asciiTheme="majorHAnsi" w:eastAsiaTheme="majorEastAsia" w:hAnsiTheme="majorHAnsi" w:cstheme="majorBidi"/>
      <w:b/>
      <w:bCs/>
      <w:i w:val="0"/>
      <w:color w:val="6076B4" w:themeColor="accent1"/>
      <w:sz w:val="32"/>
      <w:szCs w:val="32"/>
      <w:u w:val="single"/>
    </w:rPr>
  </w:style>
  <w:style w:type="table" w:customStyle="1" w:styleId="Tabladelista6concolores-nfasis61">
    <w:name w:val="Tabla de lista 6 con colores - Énfasis 61"/>
    <w:basedOn w:val="Tablanormal"/>
    <w:uiPriority w:val="51"/>
    <w:rsid w:val="00020567"/>
    <w:pPr>
      <w:spacing w:after="0" w:line="240" w:lineRule="auto"/>
    </w:pPr>
    <w:rPr>
      <w:color w:val="575F63" w:themeColor="accent6" w:themeShade="BF"/>
    </w:rPr>
    <w:tblPr>
      <w:tblStyleRowBandSize w:val="1"/>
      <w:tblStyleColBandSize w:val="1"/>
      <w:tblInd w:w="0" w:type="dxa"/>
      <w:tblBorders>
        <w:top w:val="single" w:sz="4" w:space="0" w:color="758085" w:themeColor="accent6"/>
        <w:bottom w:val="single" w:sz="4" w:space="0" w:color="75808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808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7160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076B4" w:themeColor="accent1"/>
        <w:left w:val="single" w:sz="8" w:space="0" w:color="6076B4" w:themeColor="accent1"/>
        <w:bottom w:val="single" w:sz="8" w:space="0" w:color="6076B4" w:themeColor="accent1"/>
        <w:right w:val="single" w:sz="8" w:space="0" w:color="6076B4" w:themeColor="accent1"/>
        <w:insideH w:val="single" w:sz="8" w:space="0" w:color="6076B4" w:themeColor="accent1"/>
        <w:insideV w:val="single" w:sz="8" w:space="0" w:color="6076B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18" w:space="0" w:color="6076B4" w:themeColor="accent1"/>
          <w:right w:val="single" w:sz="8" w:space="0" w:color="6076B4" w:themeColor="accent1"/>
          <w:insideH w:val="nil"/>
          <w:insideV w:val="single" w:sz="8" w:space="0" w:color="6076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H w:val="nil"/>
          <w:insideV w:val="single" w:sz="8" w:space="0" w:color="6076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</w:tcPr>
    </w:tblStylePr>
    <w:tblStylePr w:type="band1Vert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</w:tcBorders>
        <w:shd w:val="clear" w:color="auto" w:fill="D7DCEC" w:themeFill="accent1" w:themeFillTint="3F"/>
      </w:tcPr>
    </w:tblStylePr>
    <w:tblStylePr w:type="band1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V w:val="single" w:sz="8" w:space="0" w:color="6076B4" w:themeColor="accent1"/>
        </w:tcBorders>
        <w:shd w:val="clear" w:color="auto" w:fill="D7DCEC" w:themeFill="accent1" w:themeFillTint="3F"/>
      </w:tcPr>
    </w:tblStylePr>
    <w:tblStylePr w:type="band2Horz">
      <w:tblPr/>
      <w:tcPr>
        <w:tcBorders>
          <w:top w:val="single" w:sz="8" w:space="0" w:color="6076B4" w:themeColor="accent1"/>
          <w:left w:val="single" w:sz="8" w:space="0" w:color="6076B4" w:themeColor="accent1"/>
          <w:bottom w:val="single" w:sz="8" w:space="0" w:color="6076B4" w:themeColor="accent1"/>
          <w:right w:val="single" w:sz="8" w:space="0" w:color="6076B4" w:themeColor="accent1"/>
          <w:insideV w:val="single" w:sz="8" w:space="0" w:color="6076B4" w:themeColor="accent1"/>
        </w:tcBorders>
      </w:tcPr>
    </w:tblStylePr>
  </w:style>
  <w:style w:type="paragraph" w:customStyle="1" w:styleId="Parrafo-Luan">
    <w:name w:val="Parrafo - Luan"/>
    <w:basedOn w:val="Normal"/>
    <w:link w:val="Parrafo-LuanCar"/>
    <w:autoRedefine/>
    <w:qFormat/>
    <w:rsid w:val="00A24E85"/>
    <w:pPr>
      <w:jc w:val="both"/>
    </w:pPr>
    <w:rPr>
      <w:rFonts w:ascii="Century Gothic" w:hAnsi="Century Gothic"/>
      <w:sz w:val="24"/>
    </w:rPr>
  </w:style>
  <w:style w:type="character" w:customStyle="1" w:styleId="Parrafo-LuanCar">
    <w:name w:val="Parrafo - Luan Car"/>
    <w:basedOn w:val="Fuentedeprrafopredeter"/>
    <w:link w:val="Parrafo-Luan"/>
    <w:rsid w:val="00A24E85"/>
    <w:rPr>
      <w:rFonts w:ascii="Century Gothic" w:hAnsi="Century Gothic"/>
      <w:sz w:val="24"/>
    </w:rPr>
  </w:style>
  <w:style w:type="paragraph" w:styleId="NormalWeb">
    <w:name w:val="Normal (Web)"/>
    <w:basedOn w:val="Normal"/>
    <w:uiPriority w:val="99"/>
    <w:unhideWhenUsed/>
    <w:rsid w:val="00C5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adelista6concolores-nfasis62">
    <w:name w:val="Tabla de lista 6 con colores - Énfasis 62"/>
    <w:basedOn w:val="Tablanormal"/>
    <w:uiPriority w:val="51"/>
    <w:rsid w:val="00652B50"/>
    <w:pPr>
      <w:spacing w:after="0" w:line="240" w:lineRule="auto"/>
    </w:pPr>
    <w:rPr>
      <w:color w:val="575F63" w:themeColor="accent6" w:themeShade="BF"/>
    </w:rPr>
    <w:tblPr>
      <w:tblStyleRowBandSize w:val="1"/>
      <w:tblStyleColBandSize w:val="1"/>
      <w:tblInd w:w="0" w:type="dxa"/>
      <w:tblBorders>
        <w:top w:val="single" w:sz="4" w:space="0" w:color="758085" w:themeColor="accent6"/>
        <w:bottom w:val="single" w:sz="4" w:space="0" w:color="75808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808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652B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ACB2B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652B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  <w:tblStylePr w:type="neCell">
      <w:tblPr/>
      <w:tcPr>
        <w:tcBorders>
          <w:bottom w:val="single" w:sz="4" w:space="0" w:color="ACB2B6" w:themeColor="accent6" w:themeTint="99"/>
        </w:tcBorders>
      </w:tcPr>
    </w:tblStylePr>
    <w:tblStylePr w:type="nwCell">
      <w:tblPr/>
      <w:tcPr>
        <w:tcBorders>
          <w:bottom w:val="single" w:sz="4" w:space="0" w:color="ACB2B6" w:themeColor="accent6" w:themeTint="99"/>
        </w:tcBorders>
      </w:tcPr>
    </w:tblStylePr>
    <w:tblStylePr w:type="seCell">
      <w:tblPr/>
      <w:tcPr>
        <w:tcBorders>
          <w:top w:val="single" w:sz="4" w:space="0" w:color="ACB2B6" w:themeColor="accent6" w:themeTint="99"/>
        </w:tcBorders>
      </w:tcPr>
    </w:tblStylePr>
    <w:tblStylePr w:type="swCell">
      <w:tblPr/>
      <w:tcPr>
        <w:tcBorders>
          <w:top w:val="single" w:sz="4" w:space="0" w:color="ACB2B6" w:themeColor="accent6" w:themeTint="99"/>
        </w:tcBorders>
      </w:tcPr>
    </w:tblStylePr>
  </w:style>
  <w:style w:type="paragraph" w:customStyle="1" w:styleId="Titulo1-DAE">
    <w:name w:val="Titulo 1 - DAE"/>
    <w:basedOn w:val="Ttulo1-Luan"/>
    <w:next w:val="Parrafo-Luan"/>
    <w:link w:val="Titulo1-DAECar"/>
    <w:autoRedefine/>
    <w:qFormat/>
    <w:rsid w:val="00E203DF"/>
    <w:rPr>
      <w:caps/>
      <w:u w:val="none"/>
    </w:rPr>
  </w:style>
  <w:style w:type="character" w:customStyle="1" w:styleId="Titulo1-DAECar">
    <w:name w:val="Titulo 1 - DAE Car"/>
    <w:basedOn w:val="Ttulo1-LuanCar"/>
    <w:link w:val="Titulo1-DAE"/>
    <w:rsid w:val="00E203DF"/>
    <w:rPr>
      <w:rFonts w:asciiTheme="majorHAnsi" w:eastAsiaTheme="majorEastAsia" w:hAnsiTheme="majorHAnsi" w:cstheme="majorBidi"/>
      <w:b/>
      <w:bCs/>
      <w:i w:val="0"/>
      <w:caps/>
      <w:color w:val="6076B4" w:themeColor="accent1"/>
      <w:sz w:val="32"/>
      <w:szCs w:val="32"/>
      <w:u w:val="single"/>
    </w:rPr>
  </w:style>
  <w:style w:type="paragraph" w:customStyle="1" w:styleId="Ttulo2-DAE">
    <w:name w:val="Título 2 - DAE"/>
    <w:basedOn w:val="Titulo1-DAE"/>
    <w:next w:val="Parrafo-Luan"/>
    <w:link w:val="Ttulo2-DAECar"/>
    <w:autoRedefine/>
    <w:qFormat/>
    <w:rsid w:val="00E203DF"/>
    <w:pPr>
      <w:ind w:left="720"/>
      <w:outlineLvl w:val="1"/>
    </w:pPr>
    <w:rPr>
      <w:caps w:val="0"/>
      <w:sz w:val="28"/>
      <w:u w:val="single"/>
    </w:rPr>
  </w:style>
  <w:style w:type="character" w:customStyle="1" w:styleId="Ttulo2-DAECar">
    <w:name w:val="Título 2 - DAE Car"/>
    <w:basedOn w:val="Titulo1-DAECar"/>
    <w:link w:val="Ttulo2-DAE"/>
    <w:rsid w:val="00E203DF"/>
    <w:rPr>
      <w:rFonts w:asciiTheme="majorHAnsi" w:eastAsiaTheme="majorEastAsia" w:hAnsiTheme="majorHAnsi" w:cstheme="majorBidi"/>
      <w:b/>
      <w:bCs/>
      <w:i w:val="0"/>
      <w:caps w:val="0"/>
      <w:color w:val="6076B4" w:themeColor="accent1"/>
      <w:sz w:val="28"/>
      <w:szCs w:val="32"/>
      <w:u w:val="single"/>
    </w:rPr>
  </w:style>
  <w:style w:type="paragraph" w:customStyle="1" w:styleId="Estilo1">
    <w:name w:val="Estilo1"/>
    <w:basedOn w:val="Titulo1-DAE"/>
    <w:next w:val="Ttulo2-DAE"/>
    <w:qFormat/>
    <w:rsid w:val="00F617AF"/>
    <w:pPr>
      <w:outlineLvl w:val="1"/>
    </w:pPr>
  </w:style>
  <w:style w:type="paragraph" w:customStyle="1" w:styleId="Tttulo3-DAE">
    <w:name w:val="Títtulo 3 - DAE"/>
    <w:basedOn w:val="Ttulo3"/>
    <w:next w:val="Parrafo-Luan"/>
    <w:link w:val="Tttulo3-DAECar"/>
    <w:autoRedefine/>
    <w:qFormat/>
    <w:rsid w:val="00E203DF"/>
    <w:pPr>
      <w:ind w:left="720"/>
    </w:pPr>
    <w:rPr>
      <w:i w:val="0"/>
      <w:sz w:val="28"/>
    </w:rPr>
  </w:style>
  <w:style w:type="character" w:customStyle="1" w:styleId="Tttulo3-DAECar">
    <w:name w:val="Títtulo 3 - DAE Car"/>
    <w:basedOn w:val="Ttulo2-DAECar"/>
    <w:link w:val="Tttulo3-DAE"/>
    <w:rsid w:val="00E203DF"/>
    <w:rPr>
      <w:rFonts w:asciiTheme="majorHAnsi" w:eastAsiaTheme="majorEastAsia" w:hAnsiTheme="majorHAnsi" w:cstheme="majorBidi"/>
      <w:b/>
      <w:bCs/>
      <w:i w:val="0"/>
      <w:caps w:val="0"/>
      <w:color w:val="2F5897" w:themeColor="text2"/>
      <w:sz w:val="28"/>
      <w:szCs w:val="32"/>
      <w:u w:val="single"/>
    </w:rPr>
  </w:style>
  <w:style w:type="table" w:styleId="Tablanormal2">
    <w:name w:val="Plain Table 2"/>
    <w:basedOn w:val="Tablanormal"/>
    <w:uiPriority w:val="42"/>
    <w:rsid w:val="00B21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21FC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A04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1A04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uestoCar">
    <w:name w:val="Puesto Car"/>
    <w:basedOn w:val="Fuentedeprrafopredeter"/>
    <w:link w:val="Puesto"/>
    <w:rsid w:val="00A9513C"/>
    <w:rPr>
      <w:rFonts w:ascii="Calibri" w:eastAsia="Calibri" w:hAnsi="Calibri" w:cs="Calibri"/>
      <w:color w:val="000000"/>
      <w:szCs w:val="20"/>
    </w:rPr>
  </w:style>
  <w:style w:type="paragraph" w:styleId="Puesto">
    <w:name w:val="Title"/>
    <w:basedOn w:val="Normal"/>
    <w:next w:val="Normal"/>
    <w:link w:val="PuestoCar"/>
    <w:rsid w:val="00A9513C"/>
    <w:pPr>
      <w:widowControl w:val="0"/>
      <w:spacing w:after="0" w:line="259" w:lineRule="auto"/>
      <w:contextualSpacing/>
    </w:pPr>
    <w:rPr>
      <w:rFonts w:ascii="Calibri" w:eastAsia="Calibri" w:hAnsi="Calibri" w:cs="Calibri"/>
      <w:color w:val="000000"/>
      <w:szCs w:val="20"/>
    </w:rPr>
  </w:style>
  <w:style w:type="character" w:customStyle="1" w:styleId="textexposedshow">
    <w:name w:val="text_exposed_show"/>
    <w:basedOn w:val="Fuentedeprrafopredeter"/>
    <w:rsid w:val="00300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347">
          <w:marLeft w:val="0"/>
          <w:marRight w:val="45"/>
          <w:marTop w:val="0"/>
          <w:marBottom w:val="0"/>
          <w:divBdr>
            <w:top w:val="single" w:sz="6" w:space="2" w:color="787874"/>
            <w:left w:val="single" w:sz="6" w:space="0" w:color="787874"/>
            <w:bottom w:val="single" w:sz="6" w:space="2" w:color="787874"/>
            <w:right w:val="single" w:sz="6" w:space="0" w:color="787874"/>
          </w:divBdr>
        </w:div>
        <w:div w:id="2105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1890">
          <w:marLeft w:val="0"/>
          <w:marRight w:val="45"/>
          <w:marTop w:val="0"/>
          <w:marBottom w:val="0"/>
          <w:divBdr>
            <w:top w:val="single" w:sz="6" w:space="2" w:color="787874"/>
            <w:left w:val="single" w:sz="6" w:space="0" w:color="787874"/>
            <w:bottom w:val="single" w:sz="6" w:space="2" w:color="787874"/>
            <w:right w:val="single" w:sz="6" w:space="0" w:color="787874"/>
          </w:divBdr>
        </w:div>
        <w:div w:id="612637477">
          <w:marLeft w:val="0"/>
          <w:marRight w:val="45"/>
          <w:marTop w:val="0"/>
          <w:marBottom w:val="0"/>
          <w:divBdr>
            <w:top w:val="single" w:sz="6" w:space="2" w:color="787874"/>
            <w:left w:val="single" w:sz="6" w:space="0" w:color="787874"/>
            <w:bottom w:val="single" w:sz="6" w:space="2" w:color="787874"/>
            <w:right w:val="single" w:sz="6" w:space="0" w:color="787874"/>
          </w:divBdr>
        </w:div>
        <w:div w:id="1055667459">
          <w:marLeft w:val="0"/>
          <w:marRight w:val="45"/>
          <w:marTop w:val="0"/>
          <w:marBottom w:val="0"/>
          <w:divBdr>
            <w:top w:val="single" w:sz="6" w:space="2" w:color="787874"/>
            <w:left w:val="single" w:sz="6" w:space="0" w:color="787874"/>
            <w:bottom w:val="single" w:sz="6" w:space="2" w:color="787874"/>
            <w:right w:val="single" w:sz="6" w:space="0" w:color="787874"/>
          </w:divBdr>
        </w:div>
        <w:div w:id="13114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565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es.wikipedia.org/wiki/Camiset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hyperlink" Target="http://es.wikipedia.org/wiki/Ca%C3%B1%C3%B3n_(artiller%C3%ADa)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://es.wikipedia.org/wiki/%C3%81lbum_musica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es.wikipedia.org/wiki/Videojueg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hyperlink" Target="http://es.wikipedia.org/wiki/Copyright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es.wikipedia.org/wiki/Libr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hyperlink" Target="http://es.wikipedia.org/wiki/Clon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an\AppData\Roaming\Microsoft\Plantillas\Informe%20(dise&#241;o%20ejecutiv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La correcta implementación de redes en una empresa, hoy en día, es el punto decisivo respecto a su éxito. La siguiente propuesta busca presentar el modelo más óptimo y eficiente para la empresa XYZ.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381B9BD-D67D-44B8-A819-9C5CEECAF5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2DAD17-7E2E-4EEF-8837-4CC07C16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ejecutivo).dotx</Template>
  <TotalTime>21</TotalTime>
  <Pages>6</Pages>
  <Words>825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final</vt:lpstr>
      <vt:lpstr/>
    </vt:vector>
  </TitlesOfParts>
  <Company>Luan-Softlutions</Company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>Redes y comunicación de datos</dc:subject>
  <dc:creator>Luis Antoni Del Aguila Jacobo</dc:creator>
  <cp:keywords/>
  <dc:description/>
  <cp:lastModifiedBy>Luis Antoni Del Aguila Jacobo</cp:lastModifiedBy>
  <cp:revision>8</cp:revision>
  <cp:lastPrinted>2013-10-13T22:46:00Z</cp:lastPrinted>
  <dcterms:created xsi:type="dcterms:W3CDTF">2015-05-05T14:26:00Z</dcterms:created>
  <dcterms:modified xsi:type="dcterms:W3CDTF">2015-05-05T17:00:00Z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